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4ABF7" w14:textId="78FEB331" w:rsidR="00C27F78" w:rsidRDefault="00C27F78" w:rsidP="00994984">
      <w:pPr>
        <w:pStyle w:val="AuthorList"/>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i.e.</w:t>
      </w:r>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SEMIPs streamlines this process and allows bench scientists to perform the computations and analysis through a user-friendly interface</w:t>
      </w:r>
      <w:r>
        <w:t>.</w:t>
      </w:r>
    </w:p>
    <w:p w14:paraId="18EF3873" w14:textId="0389DE6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two-way bootstrap method, elimination with replacement or elimination without replacement, is included in the app to examine the impact of removing genes that belong to the same signaling cascade from the downstream targets of the gene of interest.</w:t>
      </w:r>
    </w:p>
    <w:p w14:paraId="69311F78" w14:textId="7C09063C" w:rsidR="00197909" w:rsidRDefault="00D34AE2" w:rsidP="00B3431B">
      <w:pPr>
        <w:spacing w:line="480" w:lineRule="auto"/>
      </w:pPr>
      <w:r>
        <w:t xml:space="preserve">The biological hypothesis generation relies on results obtained from the model animal perturbation system, normally with experimental mice or rats, then projects into human or other animal systems when either direct perturbation is not </w:t>
      </w:r>
      <w:proofErr w:type="gramStart"/>
      <w:r>
        <w:t>possible</w:t>
      </w:r>
      <w:proofErr w:type="gramEnd"/>
      <w:r>
        <w:t xml:space="preserve"> or the variables of interest are not directly measurable. Under an experimental perturbation, the genomics system response was measured and exemplified </w:t>
      </w:r>
      <w:r>
        <w:lastRenderedPageBreak/>
        <w:t>through the significantly changed gene set. Such an information was projected into another system via gene orthologues and the activities of genes of interest will be calculated by</w:t>
      </w:r>
      <w:r w:rsidR="00B3431B">
        <w:t xml:space="preserve"> a two-side </w:t>
      </w:r>
      <w:r>
        <w:t xml:space="preserve"> </w:t>
      </w:r>
      <w:r w:rsidRPr="00E41667">
        <w:rPr>
          <w:color w:val="000000"/>
        </w:rPr>
        <w:t>t-statistic (T</w:t>
      </w:r>
      <w:r w:rsidR="00B3431B">
        <w:rPr>
          <w:color w:val="000000"/>
        </w:rPr>
        <w:t>-</w:t>
      </w:r>
      <w:r w:rsidRPr="00E41667">
        <w:rPr>
          <w:color w:val="000000"/>
        </w:rPr>
        <w:t>score)</w:t>
      </w:r>
      <w:r>
        <w:rPr>
          <w:color w:val="000000"/>
        </w:rPr>
        <w:t xml:space="preserve"> </w: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 </w:instrTex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EN.CITE.DATA </w:instrText>
      </w:r>
      <w:r w:rsidR="00B3431B">
        <w:rPr>
          <w:color w:val="000000"/>
        </w:rPr>
      </w:r>
      <w:r w:rsidR="00B3431B">
        <w:rPr>
          <w:color w:val="000000"/>
        </w:rPr>
        <w:fldChar w:fldCharType="end"/>
      </w:r>
      <w:r w:rsidR="00B3431B">
        <w:rPr>
          <w:color w:val="000000"/>
        </w:rPr>
      </w:r>
      <w:r w:rsidR="00B3431B">
        <w:rPr>
          <w:color w:val="000000"/>
        </w:rPr>
        <w:fldChar w:fldCharType="separate"/>
      </w:r>
      <w:r w:rsidR="00B3431B">
        <w:rPr>
          <w:noProof/>
          <w:color w:val="000000"/>
        </w:rPr>
        <w:t>(Rubel et al. 2016)</w:t>
      </w:r>
      <w:r w:rsidR="00B3431B">
        <w:rPr>
          <w:color w:val="000000"/>
        </w:rPr>
        <w:fldChar w:fldCharType="end"/>
      </w:r>
      <w:r w:rsidR="00B3431B">
        <w:rPr>
          <w:color w:val="000000"/>
        </w:rPr>
        <w:t xml:space="preserve">. 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 xml:space="preserve">It requires </w:t>
      </w:r>
      <w:r w:rsidR="00640423" w:rsidRPr="00465DB5">
        <w:t xml:space="preserve">two components: </w:t>
      </w:r>
      <w:r w:rsidR="00640423">
        <w:t>(</w:t>
      </w:r>
      <w:r w:rsidR="00640423" w:rsidRPr="00465DB5">
        <w:t>1</w:t>
      </w:r>
      <w:r w:rsidR="00640423">
        <w:t xml:space="preserve">) </w:t>
      </w:r>
      <w:r w:rsidR="00640423" w:rsidRPr="00465DB5">
        <w:t xml:space="preserve">A list of </w:t>
      </w:r>
      <w:r w:rsidR="00640423">
        <w:t xml:space="preserve">gene </w:t>
      </w:r>
      <w:r w:rsidR="00640423" w:rsidRPr="00465DB5">
        <w:t xml:space="preserve">signature (in Entrez </w:t>
      </w:r>
      <w:r w:rsidR="00640423">
        <w:t xml:space="preserve">gene </w:t>
      </w:r>
      <w:r w:rsidR="00640423" w:rsidRPr="00465DB5">
        <w:t xml:space="preserve">symbol format) </w:t>
      </w:r>
      <w:r w:rsidR="00640423">
        <w:t xml:space="preserve">obtained from a study of interest; </w:t>
      </w:r>
      <w:r w:rsidR="00640423" w:rsidRPr="00465DB5">
        <w:t xml:space="preserve">and </w:t>
      </w:r>
      <w:r w:rsidR="00640423">
        <w:t>(</w:t>
      </w:r>
      <w:r w:rsidR="00640423" w:rsidRPr="00465DB5">
        <w:t>2</w:t>
      </w:r>
      <w:r w:rsidR="00640423">
        <w:t>)</w:t>
      </w:r>
      <w:r w:rsidR="00640423" w:rsidRPr="00465DB5">
        <w:t xml:space="preserve"> A</w:t>
      </w:r>
      <w:r w:rsidR="00640423">
        <w:t xml:space="preserve"> gene</w:t>
      </w:r>
      <w:r w:rsidR="00640423" w:rsidRPr="00465DB5">
        <w:t xml:space="preserve"> expression </w:t>
      </w:r>
      <w:r w:rsidR="00640423">
        <w:t>data matrix that consists of gene expression profiles in a given context</w:t>
      </w:r>
      <w:r w:rsidR="00640423" w:rsidRPr="00465DB5">
        <w:t xml:space="preserve">. </w:t>
      </w:r>
      <w:r w:rsidR="00640423">
        <w:t>The application will conduct the analysis and produce inferred activity results reflected as T scores that can be used in subsequent downstream analyses.</w:t>
      </w:r>
    </w:p>
    <w:p w14:paraId="74BC7DA6" w14:textId="6D621300" w:rsidR="0000000F" w:rsidRDefault="00126D2B" w:rsidP="00AE1361">
      <w:pPr>
        <w:spacing w:line="480" w:lineRule="auto"/>
        <w:rPr>
          <w:color w:val="000000"/>
        </w:rPr>
      </w:pPr>
      <w:r>
        <w:t xml:space="preserve">The second feature </w:t>
      </w:r>
      <w:r w:rsidR="00E077CE">
        <w:t>of</w:t>
      </w:r>
      <w:r>
        <w:t xml:space="preserve"> SEMIPs App is the structural equation modeling (SEM). SEM is a</w:t>
      </w:r>
      <w:r w:rsidRPr="00126D2B">
        <w:t xml:space="preserve"> statistical modeling </w:t>
      </w:r>
      <w:r>
        <w:t xml:space="preserve">approach </w:t>
      </w:r>
      <w:r w:rsidRPr="00126D2B">
        <w:t>that focuses on the study of complex cause-effect hypotheses about the mechanisms operating in systems</w:t>
      </w:r>
      <w:r>
        <w:t xml:space="preserve">, it </w:t>
      </w:r>
      <w:r w:rsidR="00E077CE">
        <w:t xml:space="preserve">useful when some variables are not directly measurable often used in clinical psychology research </w: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 </w:instrTex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EN.CITE.DATA </w:instrText>
      </w:r>
      <w:r w:rsidR="00E077CE">
        <w:fldChar w:fldCharType="end"/>
      </w:r>
      <w:r w:rsidR="00E077CE">
        <w:fldChar w:fldCharType="separate"/>
      </w:r>
      <w:r w:rsidR="00E077CE">
        <w:rPr>
          <w:noProof/>
        </w:rPr>
        <w:t>(Lin et al. 2013)</w:t>
      </w:r>
      <w:r w:rsidR="00E077CE">
        <w:fldChar w:fldCharType="end"/>
      </w:r>
      <w:r w:rsidRPr="00126D2B">
        <w:t>.</w:t>
      </w:r>
      <w:r w:rsidR="00E077CE">
        <w:t xml:space="preserve"> We implement the SEM with  </w:t>
      </w:r>
      <w:proofErr w:type="spellStart"/>
      <w:r w:rsidR="00E077CE">
        <w:t>lavaan</w:t>
      </w:r>
      <w:proofErr w:type="spellEnd"/>
      <w:r w:rsidR="00E077CE">
        <w:t xml:space="preserve"> package</w:t>
      </w:r>
      <w:r w:rsidR="00E077CE">
        <w:rPr>
          <w:color w:val="000000"/>
        </w:rPr>
        <w:t xml:space="preserve"> </w:t>
      </w:r>
      <w:r w:rsidR="00E077CE">
        <w:rPr>
          <w:color w:val="000000"/>
        </w:rPr>
        <w:fldChar w:fldCharType="begin"/>
      </w:r>
      <w:r w:rsidR="00FE13CF">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7CE">
        <w:rPr>
          <w:color w:val="000000"/>
        </w:rPr>
        <w:fldChar w:fldCharType="separate"/>
      </w:r>
      <w:r w:rsidR="00E077CE">
        <w:rPr>
          <w:noProof/>
          <w:color w:val="000000"/>
        </w:rPr>
        <w:t>(Rosseel 2018)</w:t>
      </w:r>
      <w:r w:rsidR="00E077CE">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62A2066A" w14:textId="01CC8146" w:rsidR="00197909" w:rsidRDefault="00C84EE8" w:rsidP="00C72C26">
      <w:pPr>
        <w:spacing w:before="240" w:line="480" w:lineRule="auto"/>
        <w:rPr>
          <w:lang w:eastAsia="en-US"/>
        </w:rPr>
      </w:pPr>
      <w:r w:rsidRPr="00C84EE8">
        <w:rPr>
          <w:lang w:eastAsia="en-US"/>
        </w:rPr>
        <w:t>The third feature (the bootstrap tab</w:t>
      </w:r>
      <w:r>
        <w:rPr>
          <w:lang w:eastAsia="en-US"/>
        </w:rPr>
        <w:t xml:space="preserve"> shown in Figure 2</w:t>
      </w:r>
      <w:r w:rsidRPr="00C84EE8">
        <w:rPr>
          <w:lang w:eastAsia="en-US"/>
        </w:rPr>
        <w:t>) assesses the potential impact from a perturbation on any downstream system. We implemented a two-class (elimination with or without replacement) bootstrap resampling for statistical inference</w:t>
      </w:r>
      <w:r>
        <w:rPr>
          <w:lang w:eastAsia="en-US"/>
        </w:rPr>
        <w:t xml:space="preserve"> (</w:t>
      </w:r>
      <w:r w:rsidR="00D11121">
        <w:rPr>
          <w:lang w:eastAsia="en-US"/>
        </w:rPr>
        <w:t>Supplementary</w:t>
      </w:r>
      <w:r>
        <w:rPr>
          <w:lang w:eastAsia="en-US"/>
        </w:rPr>
        <w:t xml:space="preserve"> Figure 1)</w:t>
      </w:r>
      <w:r w:rsidRPr="00C84EE8">
        <w:rPr>
          <w:lang w:eastAsia="en-US"/>
        </w:rPr>
        <w:t xml:space="preserve">, which eliminates unrelated signatures and provides statistical significance to the SEM fitting. For this </w:t>
      </w:r>
      <w:r w:rsidRPr="00C84EE8">
        <w:rPr>
          <w:lang w:eastAsia="en-US"/>
        </w:rPr>
        <w:lastRenderedPageBreak/>
        <w:t xml:space="preserve">feature, it is assumed that the users have successfully run a T score analysis. The users also need to enter the signatures associated with the downstream system of interest to evaluate. To improve the rigor of the statistical test, it is recommended to run the bootstrap a minimum of 1,000 times. </w:t>
      </w:r>
      <w:r w:rsidR="00F03004">
        <w:rPr>
          <w:lang w:eastAsia="en-US"/>
        </w:rPr>
        <w:t>This feature involves bootstrapping simulation, it needs multicore hardware and can take more times depending on how many iterations users choose.</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3A466E13" w14:textId="77F82219"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Pr>
          <w:color w:val="000000"/>
        </w:rPr>
        <w:fldChar w:fldCharType="begin"/>
      </w:r>
      <w:r>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Pr>
          <w:color w:val="000000"/>
        </w:rPr>
        <w:fldChar w:fldCharType="separate"/>
      </w:r>
      <w:r>
        <w:rPr>
          <w:noProof/>
          <w:color w:val="000000"/>
        </w:rPr>
        <w:t>(Rstudio 2014)</w:t>
      </w:r>
      <w:r>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Pr>
          <w:color w:val="000000"/>
        </w:rPr>
        <w:fldChar w:fldCharType="begin"/>
      </w:r>
      <w:r w:rsidR="00FE13CF">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Pr>
          <w:color w:val="000000"/>
        </w:rPr>
        <w:fldChar w:fldCharType="separate"/>
      </w:r>
      <w:r>
        <w:rPr>
          <w:noProof/>
          <w:color w:val="000000"/>
        </w:rPr>
        <w:t>(Rosseel 2018)</w:t>
      </w:r>
      <w:r>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8"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DA70959" w14:textId="57097FBC" w:rsidR="00197909" w:rsidRDefault="00AA6E92" w:rsidP="00AA6E92">
      <w:pPr>
        <w:spacing w:line="480" w:lineRule="auto"/>
      </w:pPr>
      <w:r w:rsidRPr="00AA6E92">
        <w:t xml:space="preserve">As shown in Figure 1, the SEMIPs workflow depicts a biological question initially tested in an animal model and then applied to a human system. </w:t>
      </w:r>
      <w:r w:rsidR="00321121" w:rsidRPr="00321121">
        <w:t xml:space="preserve">A biological hypothesis is tested in a model animal model (mouse) on relationship between two interacting factors (Fac1 &amp; Fac2) and their endpoints. The hypothesis is translated to another species (i.e. human in our research) via T-score computation and verified with SEM model. </w:t>
      </w:r>
      <w:r w:rsidRPr="00AA6E92">
        <w:t xml:space="preserve">Based on the SEM model, a presumed relationship can be tested in humans by determining the significance of the inference via a non-parametric bootstrap resampling framework. The resulting perturbed pathways can be eventually tested in the animal model. These workflow steps are shown within the dotted rectangle on the right side of Figure </w:t>
      </w:r>
      <w:r w:rsidR="00321121">
        <w:t xml:space="preserve">1 with </w:t>
      </w:r>
      <w:r w:rsidR="00321121">
        <w:lastRenderedPageBreak/>
        <w:t xml:space="preserve">three major </w:t>
      </w:r>
      <w:r w:rsidR="006D60EC">
        <w:t>features implemented in the SEMPIPs App as the function tabs when the Shiny App is launched (Figure 2).</w:t>
      </w:r>
    </w:p>
    <w:p w14:paraId="2F92096B" w14:textId="169C4FFB" w:rsidR="00197909" w:rsidRPr="00B63C3C" w:rsidRDefault="00321121" w:rsidP="00AA6E92">
      <w:pPr>
        <w:spacing w:line="480" w:lineRule="auto"/>
        <w:rPr>
          <w:color w:val="333333"/>
          <w:shd w:val="clear" w:color="auto" w:fill="FFFFFF"/>
        </w:rPr>
      </w:pPr>
      <w:r>
        <w:t xml:space="preserve">The Signature Analysis component conducts the T-Score calculation that ultimately helps </w:t>
      </w:r>
      <w:r w:rsidR="006D60EC">
        <w:t xml:space="preserve">to translate the knowledge obtained from the experimental animal study, as an example into human system. Users can test this feature by uploading </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(i.e.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 xml:space="preserve">(i.e.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(i.e.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3D3B38FE" w14:textId="05B51832" w:rsidR="00AD3C19" w:rsidRDefault="00F00D75" w:rsidP="00321121">
      <w:pPr>
        <w:tabs>
          <w:tab w:val="left" w:pos="2024"/>
        </w:tabs>
        <w:spacing w:line="480" w:lineRule="auto"/>
      </w:pPr>
      <w:r>
        <w:t>A three-node</w:t>
      </w:r>
      <w:r w:rsidR="006D2395">
        <w:t xml:space="preserve"> structural equation model can be hypothesized by selecting the desired endogenous and exogenous variables. Once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As shown in Figure 1, the SEM model fitting results especially those important statistics will provide valuable information to the hypothesis of interest, which can be further validated from the bench experiment. Sometime, the results can help researchers to proposed new hypothesis</w:t>
      </w:r>
      <w:r w:rsidR="00197909">
        <w:t>.</w:t>
      </w:r>
    </w:p>
    <w:p w14:paraId="00279135" w14:textId="4937BA59" w:rsidR="00AD3C19" w:rsidRDefault="00B40490" w:rsidP="00A704FB">
      <w:pPr>
        <w:spacing w:before="240" w:line="480" w:lineRule="auto"/>
      </w:pPr>
      <w:r>
        <w:lastRenderedPageBreak/>
        <w:t xml:space="preserve">This feature </w:t>
      </w:r>
      <w:r w:rsidR="000B3E0F">
        <w:t xml:space="preserve">was designed to </w:t>
      </w:r>
      <w:r w:rsidR="000B3E0F" w:rsidRPr="00C84EE8">
        <w:rPr>
          <w:lang w:eastAsia="en-US"/>
        </w:rPr>
        <w:t xml:space="preserve">assesses the potential impact from a perturbation on any downstream system. </w:t>
      </w:r>
      <w:r w:rsidR="000B3E0F">
        <w:rPr>
          <w:lang w:eastAsia="en-US"/>
        </w:rPr>
        <w:t>For a gene signature list obtained from the perturbation, any gene or gene sets that are biologically associated can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r w:rsidR="00D11121">
        <w:rPr>
          <w:lang w:eastAsia="en-US"/>
        </w:rPr>
        <w:t>Supplementary</w:t>
      </w:r>
      <w:r w:rsidR="000B3E0F">
        <w:rPr>
          <w:lang w:eastAsia="en-US"/>
        </w:rPr>
        <w:t xml:space="preserve"> Figure 1).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p>
    <w:p w14:paraId="6B4E74F7" w14:textId="2C69A321"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t>
      </w:r>
      <w:r w:rsidRPr="00E41667">
        <w:lastRenderedPageBreak/>
        <w:t xml:space="preserve">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r w:rsidR="00D11121">
        <w:t>Supplementary</w:t>
      </w:r>
      <w:r w:rsidRPr="00E41667">
        <w:t xml:space="preserve"> Figure </w:t>
      </w:r>
      <w:r w:rsidR="00406D4D">
        <w:t>2</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w:t>
      </w:r>
    </w:p>
    <w:p w14:paraId="502F88D8" w14:textId="2BF607A0" w:rsidR="00E32876" w:rsidRPr="00E32876" w:rsidRDefault="00E32876" w:rsidP="00E32876">
      <w:pPr>
        <w:spacing w:after="160"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3AAB620" w:rsidR="00E32876" w:rsidRPr="00E32876" w:rsidRDefault="00E32876" w:rsidP="00E32876">
      <w:pPr>
        <w:spacing w:after="160"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w:t>
      </w:r>
      <w:r w:rsidRPr="00E32876">
        <w:rPr>
          <w:lang w:eastAsia="en-US"/>
        </w:rPr>
        <w:lastRenderedPageBreak/>
        <w:t xml:space="preserve">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7B2409" w:rsidRPr="00E32876">
        <w:rPr>
          <w:lang w:eastAsia="en-US"/>
        </w:rPr>
        <w:fldChar w:fldCharType="begin"/>
      </w:r>
      <w:r w:rsidR="007B2409" w:rsidRPr="00E32876">
        <w:rPr>
          <w:lang w:eastAsia="en-US"/>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7B2409" w:rsidRPr="00E32876">
        <w:rPr>
          <w:lang w:eastAsia="en-US"/>
        </w:rPr>
        <w:fldChar w:fldCharType="separate"/>
      </w:r>
      <w:r w:rsidR="007B2409" w:rsidRPr="00E32876">
        <w:rPr>
          <w:noProof/>
          <w:lang w:eastAsia="en-US"/>
        </w:rPr>
        <w:t>(Hallquist and Wiley 2018)</w:t>
      </w:r>
      <w:r w:rsidR="007B2409" w:rsidRPr="00E32876">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p>
    <w:p w14:paraId="2DBC4980" w14:textId="3598C6A4" w:rsidR="003D38CE" w:rsidRPr="0088513A" w:rsidRDefault="00E32876" w:rsidP="00FE13CF">
      <w:pPr>
        <w:spacing w:after="160" w:line="480" w:lineRule="auto"/>
      </w:pPr>
      <w:r w:rsidRPr="00E32876">
        <w:rPr>
          <w:lang w:eastAsia="en-US"/>
        </w:rPr>
        <w:t>Currently</w:t>
      </w:r>
      <w:r w:rsidR="00FE13CF">
        <w:rPr>
          <w:lang w:eastAsia="en-US"/>
        </w:rPr>
        <w:t xml:space="preserve"> </w:t>
      </w:r>
      <w:r w:rsidRPr="00E32876">
        <w:rPr>
          <w:lang w:eastAsia="en-US"/>
        </w:rPr>
        <w:t xml:space="preserve">the two-class bootstrap analysis can only be conducted separately. Integration 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 </w: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Q2l0ZT48L0VuZE5vdGU+AG==
</w:fldData>
        </w:fldChar>
      </w:r>
      <w:r w:rsidRPr="00E32876">
        <w:rPr>
          <w:lang w:eastAsia="en-US"/>
        </w:rPr>
        <w:instrText xml:space="preserve"> ADDIN EN.CITE </w:instrTex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Q2l0ZT48L0VuZE5vdGU+YW==
</w:fldData>
        </w:fldChar>
      </w:r>
      <w:r w:rsidRPr="00E32876">
        <w:rPr>
          <w:lang w:eastAsia="en-US"/>
        </w:rPr>
        <w:instrText xml:space="preserve"> ADDIN EN.CITE.DATA </w:instrText>
      </w:r>
      <w:r w:rsidRPr="00E32876">
        <w:rPr>
          <w:lang w:eastAsia="en-US"/>
        </w:rPr>
      </w:r>
      <w:r w:rsidRPr="00E32876">
        <w:rPr>
          <w:lang w:eastAsia="en-US"/>
        </w:rPr>
        <w:fldChar w:fldCharType="end"/>
      </w:r>
      <w:r w:rsidRPr="00E32876">
        <w:rPr>
          <w:lang w:eastAsia="en-US"/>
        </w:rPr>
      </w:r>
      <w:r w:rsidRPr="00E32876">
        <w:rPr>
          <w:lang w:eastAsia="en-US"/>
        </w:rPr>
        <w:fldChar w:fldCharType="separate"/>
      </w:r>
      <w:r w:rsidRPr="00E32876">
        <w:rPr>
          <w:noProof/>
          <w:lang w:eastAsia="en-US"/>
        </w:rPr>
        <w:t>(Liu et al. 2019, Wetendorf et al. 2020)</w:t>
      </w:r>
      <w:r w:rsidRPr="00E32876">
        <w:rPr>
          <w:lang w:eastAsia="en-US"/>
        </w:rPr>
        <w:fldChar w:fldCharType="end"/>
      </w:r>
      <w:r w:rsidRPr="00E32876">
        <w:rPr>
          <w:lang w:eastAsia="en-US"/>
        </w:rPr>
        <w:t xml:space="preserve">. We hope that it can serve a wider research community to address additional scientific questions. </w:t>
      </w:r>
    </w:p>
    <w:sectPr w:rsidR="003D38CE" w:rsidRPr="0088513A" w:rsidSect="00D537FA">
      <w:footerReference w:type="even" r:id="rId9"/>
      <w:footerReference w:type="default" r:id="rId10"/>
      <w:headerReference w:type="first" r:id="rId1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19FE0" w14:textId="77777777" w:rsidR="005F00D4" w:rsidRDefault="005F00D4" w:rsidP="00117666">
      <w:r>
        <w:separator/>
      </w:r>
    </w:p>
  </w:endnote>
  <w:endnote w:type="continuationSeparator" w:id="0">
    <w:p w14:paraId="52223046" w14:textId="77777777" w:rsidR="005F00D4" w:rsidRDefault="005F00D4"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577C4C" w:rsidRDefault="00B40490">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14CB0" w14:textId="77777777" w:rsidR="005F00D4" w:rsidRDefault="005F00D4" w:rsidP="00117666">
      <w:r>
        <w:separator/>
      </w:r>
    </w:p>
  </w:footnote>
  <w:footnote w:type="continuationSeparator" w:id="0">
    <w:p w14:paraId="71D6CA17" w14:textId="77777777" w:rsidR="005F00D4" w:rsidRDefault="005F00D4"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2&lt;/item&gt;&lt;/record-ids&gt;&lt;/item&gt;&lt;/Libraries&gt;"/>
  </w:docVars>
  <w:rsids>
    <w:rsidRoot w:val="00681821"/>
    <w:rsid w:val="0000000F"/>
    <w:rsid w:val="00034304"/>
    <w:rsid w:val="00035434"/>
    <w:rsid w:val="00045678"/>
    <w:rsid w:val="000458E4"/>
    <w:rsid w:val="00063D84"/>
    <w:rsid w:val="0006636D"/>
    <w:rsid w:val="000732B2"/>
    <w:rsid w:val="00075876"/>
    <w:rsid w:val="00077D53"/>
    <w:rsid w:val="00081394"/>
    <w:rsid w:val="000B34BD"/>
    <w:rsid w:val="000B3E0F"/>
    <w:rsid w:val="000C7E2A"/>
    <w:rsid w:val="000F4CFB"/>
    <w:rsid w:val="00117666"/>
    <w:rsid w:val="001223A7"/>
    <w:rsid w:val="00126D2B"/>
    <w:rsid w:val="001333EF"/>
    <w:rsid w:val="00134256"/>
    <w:rsid w:val="001450AE"/>
    <w:rsid w:val="00147395"/>
    <w:rsid w:val="00150DC7"/>
    <w:rsid w:val="001552C9"/>
    <w:rsid w:val="00177D84"/>
    <w:rsid w:val="001964EF"/>
    <w:rsid w:val="00197909"/>
    <w:rsid w:val="001B1A2C"/>
    <w:rsid w:val="001C1BB8"/>
    <w:rsid w:val="001D44B3"/>
    <w:rsid w:val="001D5C23"/>
    <w:rsid w:val="001E298E"/>
    <w:rsid w:val="001F4C07"/>
    <w:rsid w:val="00220AEA"/>
    <w:rsid w:val="00226954"/>
    <w:rsid w:val="002415C7"/>
    <w:rsid w:val="002418E5"/>
    <w:rsid w:val="002629A3"/>
    <w:rsid w:val="00265660"/>
    <w:rsid w:val="00267D18"/>
    <w:rsid w:val="00275711"/>
    <w:rsid w:val="002868E2"/>
    <w:rsid w:val="002869C3"/>
    <w:rsid w:val="002936E4"/>
    <w:rsid w:val="00296B88"/>
    <w:rsid w:val="002C74CA"/>
    <w:rsid w:val="002F744D"/>
    <w:rsid w:val="00303DE6"/>
    <w:rsid w:val="00310124"/>
    <w:rsid w:val="00316628"/>
    <w:rsid w:val="00321121"/>
    <w:rsid w:val="003544FB"/>
    <w:rsid w:val="00357DBA"/>
    <w:rsid w:val="00365D63"/>
    <w:rsid w:val="0036793B"/>
    <w:rsid w:val="00372682"/>
    <w:rsid w:val="00376CC5"/>
    <w:rsid w:val="0039693B"/>
    <w:rsid w:val="003B0809"/>
    <w:rsid w:val="003D2F2D"/>
    <w:rsid w:val="003D38CE"/>
    <w:rsid w:val="00401590"/>
    <w:rsid w:val="00406D4D"/>
    <w:rsid w:val="00410F17"/>
    <w:rsid w:val="00422C94"/>
    <w:rsid w:val="00463E3D"/>
    <w:rsid w:val="004645AE"/>
    <w:rsid w:val="00472115"/>
    <w:rsid w:val="0048335C"/>
    <w:rsid w:val="004A7FB2"/>
    <w:rsid w:val="004C3419"/>
    <w:rsid w:val="004D3E33"/>
    <w:rsid w:val="004F7DE7"/>
    <w:rsid w:val="005018F9"/>
    <w:rsid w:val="005250F2"/>
    <w:rsid w:val="00543A0C"/>
    <w:rsid w:val="005A1D84"/>
    <w:rsid w:val="005A70EA"/>
    <w:rsid w:val="005C3963"/>
    <w:rsid w:val="005D1840"/>
    <w:rsid w:val="005D35E4"/>
    <w:rsid w:val="005D7910"/>
    <w:rsid w:val="005F00D4"/>
    <w:rsid w:val="00617719"/>
    <w:rsid w:val="0062154F"/>
    <w:rsid w:val="00631A8C"/>
    <w:rsid w:val="00640423"/>
    <w:rsid w:val="00651CA2"/>
    <w:rsid w:val="00653D60"/>
    <w:rsid w:val="00660D05"/>
    <w:rsid w:val="00671D9A"/>
    <w:rsid w:val="006728BF"/>
    <w:rsid w:val="00673952"/>
    <w:rsid w:val="00681821"/>
    <w:rsid w:val="00686C9D"/>
    <w:rsid w:val="00697B78"/>
    <w:rsid w:val="006B2D5B"/>
    <w:rsid w:val="006B7D14"/>
    <w:rsid w:val="006D2395"/>
    <w:rsid w:val="006D5B93"/>
    <w:rsid w:val="006D60EC"/>
    <w:rsid w:val="00721D81"/>
    <w:rsid w:val="00725A7D"/>
    <w:rsid w:val="0073085C"/>
    <w:rsid w:val="00733784"/>
    <w:rsid w:val="00746505"/>
    <w:rsid w:val="00747B76"/>
    <w:rsid w:val="00790BB3"/>
    <w:rsid w:val="00792043"/>
    <w:rsid w:val="00797EDD"/>
    <w:rsid w:val="007B0322"/>
    <w:rsid w:val="007B2409"/>
    <w:rsid w:val="007C0E3F"/>
    <w:rsid w:val="007C206C"/>
    <w:rsid w:val="007C5729"/>
    <w:rsid w:val="00802544"/>
    <w:rsid w:val="008111E4"/>
    <w:rsid w:val="0081301C"/>
    <w:rsid w:val="008159AC"/>
    <w:rsid w:val="00817DD6"/>
    <w:rsid w:val="00824EFC"/>
    <w:rsid w:val="008629A9"/>
    <w:rsid w:val="008723FF"/>
    <w:rsid w:val="0088513A"/>
    <w:rsid w:val="00892139"/>
    <w:rsid w:val="00893C19"/>
    <w:rsid w:val="008D6C8D"/>
    <w:rsid w:val="008E2B54"/>
    <w:rsid w:val="008E4404"/>
    <w:rsid w:val="008E58C7"/>
    <w:rsid w:val="008F5021"/>
    <w:rsid w:val="00903B4E"/>
    <w:rsid w:val="00925F33"/>
    <w:rsid w:val="00943573"/>
    <w:rsid w:val="00971B61"/>
    <w:rsid w:val="00980C31"/>
    <w:rsid w:val="00982B01"/>
    <w:rsid w:val="00990E54"/>
    <w:rsid w:val="0099111B"/>
    <w:rsid w:val="00994984"/>
    <w:rsid w:val="009955FF"/>
    <w:rsid w:val="009A1FC1"/>
    <w:rsid w:val="009D259D"/>
    <w:rsid w:val="00A50D9D"/>
    <w:rsid w:val="00A53000"/>
    <w:rsid w:val="00A545C6"/>
    <w:rsid w:val="00A652D0"/>
    <w:rsid w:val="00A65F72"/>
    <w:rsid w:val="00A704FB"/>
    <w:rsid w:val="00A75F87"/>
    <w:rsid w:val="00A95D8B"/>
    <w:rsid w:val="00AA6E92"/>
    <w:rsid w:val="00AC0270"/>
    <w:rsid w:val="00AC3EA3"/>
    <w:rsid w:val="00AC792D"/>
    <w:rsid w:val="00AD3C19"/>
    <w:rsid w:val="00AE1361"/>
    <w:rsid w:val="00AE6AD9"/>
    <w:rsid w:val="00B009B7"/>
    <w:rsid w:val="00B3431B"/>
    <w:rsid w:val="00B40490"/>
    <w:rsid w:val="00B516EB"/>
    <w:rsid w:val="00B54DD2"/>
    <w:rsid w:val="00B63C3C"/>
    <w:rsid w:val="00B657B8"/>
    <w:rsid w:val="00B719C6"/>
    <w:rsid w:val="00B84920"/>
    <w:rsid w:val="00B8556A"/>
    <w:rsid w:val="00BF7F8C"/>
    <w:rsid w:val="00C012A3"/>
    <w:rsid w:val="00C16F19"/>
    <w:rsid w:val="00C27F78"/>
    <w:rsid w:val="00C52A7B"/>
    <w:rsid w:val="00C6324C"/>
    <w:rsid w:val="00C679AA"/>
    <w:rsid w:val="00C724CF"/>
    <w:rsid w:val="00C72C26"/>
    <w:rsid w:val="00C75972"/>
    <w:rsid w:val="00C82792"/>
    <w:rsid w:val="00C84EE8"/>
    <w:rsid w:val="00C91B9F"/>
    <w:rsid w:val="00C9447A"/>
    <w:rsid w:val="00C948FD"/>
    <w:rsid w:val="00CB43D5"/>
    <w:rsid w:val="00CB57A5"/>
    <w:rsid w:val="00CC1067"/>
    <w:rsid w:val="00CC4505"/>
    <w:rsid w:val="00CC76F9"/>
    <w:rsid w:val="00CD066B"/>
    <w:rsid w:val="00CD46E2"/>
    <w:rsid w:val="00CE7BFD"/>
    <w:rsid w:val="00D00D0B"/>
    <w:rsid w:val="00D04B69"/>
    <w:rsid w:val="00D11121"/>
    <w:rsid w:val="00D34AE2"/>
    <w:rsid w:val="00D537FA"/>
    <w:rsid w:val="00D5547D"/>
    <w:rsid w:val="00D702E1"/>
    <w:rsid w:val="00D80D99"/>
    <w:rsid w:val="00D9503C"/>
    <w:rsid w:val="00DA5174"/>
    <w:rsid w:val="00DD73EF"/>
    <w:rsid w:val="00DE23E8"/>
    <w:rsid w:val="00E0128B"/>
    <w:rsid w:val="00E077CE"/>
    <w:rsid w:val="00E32876"/>
    <w:rsid w:val="00E64E17"/>
    <w:rsid w:val="00E70589"/>
    <w:rsid w:val="00E72D66"/>
    <w:rsid w:val="00EA3D3C"/>
    <w:rsid w:val="00EC7CC3"/>
    <w:rsid w:val="00EE2A86"/>
    <w:rsid w:val="00F00D75"/>
    <w:rsid w:val="00F03004"/>
    <w:rsid w:val="00F46494"/>
    <w:rsid w:val="00F558AB"/>
    <w:rsid w:val="00F61D89"/>
    <w:rsid w:val="00F86ABB"/>
    <w:rsid w:val="00F93E74"/>
    <w:rsid w:val="00FB0607"/>
    <w:rsid w:val="00FB2FE6"/>
    <w:rsid w:val="00FD7648"/>
    <w:rsid w:val="00FE13CF"/>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EHS/SEMIP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9</TotalTime>
  <Pages>7</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8</cp:revision>
  <cp:lastPrinted>2013-10-03T12:51:00Z</cp:lastPrinted>
  <dcterms:created xsi:type="dcterms:W3CDTF">2021-06-09T14:30:00Z</dcterms:created>
  <dcterms:modified xsi:type="dcterms:W3CDTF">2021-06-09T19:31:00Z</dcterms:modified>
</cp:coreProperties>
</file>