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3986A10F" w:rsidR="00CE7BFD" w:rsidRPr="00CE7BFD" w:rsidRDefault="00CE7BFD" w:rsidP="00CE7BFD">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2"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2"/>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w:t>
      </w:r>
      <w:r w:rsidR="00640423">
        <w:lastRenderedPageBreak/>
        <w:t>application 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20F8B08D"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7F99CE96"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r w:rsidR="00A11126">
        <w:t>system</w:t>
      </w:r>
      <w:r w:rsidR="00321121" w:rsidRPr="00321121">
        <w:t xml:space="preserve">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lastRenderedPageBreak/>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r w:rsidR="003D38CE" w:rsidRPr="00610045">
        <w:rPr>
          <w:b/>
          <w:bCs/>
        </w:rPr>
        <w:t>Figure Legends</w:t>
      </w:r>
    </w:p>
    <w:p w14:paraId="3D158ABD" w14:textId="2557672A" w:rsidR="003D38CE" w:rsidRDefault="003D38CE" w:rsidP="00610045">
      <w:pPr>
        <w:spacing w:line="480" w:lineRule="auto"/>
      </w:pPr>
      <w:r>
        <w:t xml:space="preserve">Legend to Figure 1.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(i.e. human in our research) via T-</w:t>
      </w:r>
      <w:r>
        <w:lastRenderedPageBreak/>
        <w:t xml:space="preserve">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14E6F758"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65696" w14:textId="77777777" w:rsidR="00655104" w:rsidRDefault="00655104" w:rsidP="00117666">
      <w:r>
        <w:separator/>
      </w:r>
    </w:p>
  </w:endnote>
  <w:endnote w:type="continuationSeparator" w:id="0">
    <w:p w14:paraId="3656AB62" w14:textId="77777777" w:rsidR="00655104" w:rsidRDefault="00655104"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4BC32" w14:textId="77777777" w:rsidR="00655104" w:rsidRDefault="00655104" w:rsidP="00117666">
      <w:r>
        <w:separator/>
      </w:r>
    </w:p>
  </w:footnote>
  <w:footnote w:type="continuationSeparator" w:id="0">
    <w:p w14:paraId="2B287F9F" w14:textId="77777777" w:rsidR="00655104" w:rsidRDefault="00655104"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B4CBC"/>
    <w:rsid w:val="001C1BB8"/>
    <w:rsid w:val="001D19BC"/>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4647"/>
    <w:rsid w:val="002F744D"/>
    <w:rsid w:val="00303DE6"/>
    <w:rsid w:val="00310124"/>
    <w:rsid w:val="00316628"/>
    <w:rsid w:val="00321121"/>
    <w:rsid w:val="003544FB"/>
    <w:rsid w:val="00357DBA"/>
    <w:rsid w:val="00365D63"/>
    <w:rsid w:val="0036793B"/>
    <w:rsid w:val="00372682"/>
    <w:rsid w:val="00376CC5"/>
    <w:rsid w:val="0039693B"/>
    <w:rsid w:val="003B0809"/>
    <w:rsid w:val="003B6BF4"/>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E3CB2"/>
    <w:rsid w:val="004F7DE7"/>
    <w:rsid w:val="005018F9"/>
    <w:rsid w:val="005250F2"/>
    <w:rsid w:val="00543A0C"/>
    <w:rsid w:val="005474B4"/>
    <w:rsid w:val="00565F0F"/>
    <w:rsid w:val="005A1D84"/>
    <w:rsid w:val="005A70EA"/>
    <w:rsid w:val="005C3963"/>
    <w:rsid w:val="005D1840"/>
    <w:rsid w:val="005D35E4"/>
    <w:rsid w:val="005D7910"/>
    <w:rsid w:val="00610045"/>
    <w:rsid w:val="00617719"/>
    <w:rsid w:val="0062154F"/>
    <w:rsid w:val="00631A8C"/>
    <w:rsid w:val="00640423"/>
    <w:rsid w:val="00651CA2"/>
    <w:rsid w:val="00653D60"/>
    <w:rsid w:val="00655104"/>
    <w:rsid w:val="00660D05"/>
    <w:rsid w:val="00671D9A"/>
    <w:rsid w:val="006728BF"/>
    <w:rsid w:val="00673952"/>
    <w:rsid w:val="00681821"/>
    <w:rsid w:val="00686C9D"/>
    <w:rsid w:val="00697B78"/>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7F2E1D"/>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04420"/>
    <w:rsid w:val="00A11126"/>
    <w:rsid w:val="00A50D9D"/>
    <w:rsid w:val="00A53000"/>
    <w:rsid w:val="00A545C6"/>
    <w:rsid w:val="00A652D0"/>
    <w:rsid w:val="00A65F72"/>
    <w:rsid w:val="00A704FB"/>
    <w:rsid w:val="00A75F87"/>
    <w:rsid w:val="00A95D8B"/>
    <w:rsid w:val="00AA6E92"/>
    <w:rsid w:val="00AA7FA2"/>
    <w:rsid w:val="00AB0455"/>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923"/>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47BBD"/>
    <w:rsid w:val="00E64E17"/>
    <w:rsid w:val="00E70589"/>
    <w:rsid w:val="00E72D66"/>
    <w:rsid w:val="00E94000"/>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11</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2021-06-10T18:13:00Z</dcterms:created>
  <dcterms:modified xsi:type="dcterms:W3CDTF">2021-06-10T18:13:00Z</dcterms:modified>
</cp:coreProperties>
</file>