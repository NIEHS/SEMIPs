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75BED515" w:rsidR="00CE7BFD" w:rsidRPr="00CE7BFD" w:rsidRDefault="00CE7BFD" w:rsidP="00C9447A">
      <w:pPr>
        <w:rPr>
          <w:b/>
        </w:rPr>
      </w:pPr>
      <w:proofErr w:type="spellStart"/>
      <w:r w:rsidRPr="00CE7BFD">
        <w:rPr>
          <w:b/>
        </w:rPr>
        <w:t>Jianying</w:t>
      </w:r>
      <w:proofErr w:type="spellEnd"/>
      <w:r w:rsidRPr="00CE7BFD">
        <w:rPr>
          <w:b/>
        </w:rPr>
        <w:t xml:space="preserve">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xml:space="preserve">, </w:t>
      </w:r>
      <w:proofErr w:type="spellStart"/>
      <w:r w:rsidRPr="00CE7BFD">
        <w:rPr>
          <w:b/>
        </w:rPr>
        <w:t>Tianyuan</w:t>
      </w:r>
      <w:proofErr w:type="spellEnd"/>
      <w:r w:rsidRPr="00CE7BFD">
        <w:rPr>
          <w:b/>
        </w:rPr>
        <w:t xml:space="preserve">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4A78C132"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136EC8D1"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2C2AEA">
      <w:pPr>
        <w:spacing w:before="120" w:after="120"/>
        <w:rPr>
          <w:b/>
        </w:rPr>
      </w:pPr>
    </w:p>
    <w:p w14:paraId="6A80F2C8" w14:textId="07A25ABC"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5FDDB2CE" w:rsidR="00697B78" w:rsidRDefault="003D38CE">
      <w:pPr>
        <w:spacing w:after="200" w:line="276" w:lineRule="auto"/>
      </w:pPr>
      <w:r>
        <w:t xml:space="preserve">Word count:   </w:t>
      </w:r>
      <w:r w:rsidR="00450191">
        <w:t>2249</w:t>
      </w:r>
    </w:p>
    <w:p w14:paraId="02C0B0A1" w14:textId="1C1AB100" w:rsidR="00697B78" w:rsidRDefault="003D38CE">
      <w:pPr>
        <w:spacing w:after="200" w:line="276" w:lineRule="auto"/>
      </w:pPr>
      <w:r>
        <w:t xml:space="preserve">Number of Figures: </w:t>
      </w:r>
      <w:r w:rsidR="00697B78">
        <w:t>2</w:t>
      </w:r>
      <w:r w:rsidR="00903B4E">
        <w:tab/>
      </w:r>
      <w:r w:rsidR="00903B4E">
        <w:tab/>
        <w:t xml:space="preserve">Number of Supplementary Figures: </w:t>
      </w:r>
      <w:r w:rsidR="00705368">
        <w:t>2</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t>Number of Supplementary Tables: 2</w:t>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72B11677" w:rsidR="00747B76" w:rsidRPr="005A7606" w:rsidRDefault="00165DD3" w:rsidP="005A7606">
      <w:pPr>
        <w:spacing w:line="480" w:lineRule="auto"/>
        <w:jc w:val="both"/>
        <w:rPr>
          <w:color w:val="333333"/>
          <w:shd w:val="clear" w:color="auto" w:fill="FFFFFF"/>
        </w:rPr>
      </w:pPr>
      <w:bookmarkStart w:id="2" w:name="_Hlk65316311"/>
      <w:r>
        <w:rPr>
          <w:color w:val="333333"/>
          <w:shd w:val="clear" w:color="auto" w:fill="FFFFFF"/>
        </w:rPr>
        <w:t xml:space="preserve">Gene expression is controlled by multiple regulators and </w:t>
      </w:r>
      <w:r w:rsidR="00561F0A">
        <w:rPr>
          <w:color w:val="333333"/>
          <w:shd w:val="clear" w:color="auto" w:fill="FFFFFF"/>
        </w:rPr>
        <w:t xml:space="preserve">by </w:t>
      </w:r>
      <w:r>
        <w:rPr>
          <w:color w:val="333333"/>
          <w:shd w:val="clear" w:color="auto" w:fill="FFFFFF"/>
        </w:rPr>
        <w:t>the interaction among these factors</w:t>
      </w:r>
      <w:r w:rsidR="0038656E">
        <w:rPr>
          <w:color w:val="333333"/>
          <w:shd w:val="clear" w:color="auto" w:fill="FFFFFF"/>
        </w:rPr>
        <w:t>’</w:t>
      </w:r>
      <w:r>
        <w:rPr>
          <w:color w:val="333333"/>
          <w:shd w:val="clear" w:color="auto" w:fill="FFFFFF"/>
        </w:rPr>
        <w:t xml:space="preserve"> activities.</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enable </w:t>
      </w:r>
      <w:r w:rsidR="00BC4263">
        <w:rPr>
          <w:color w:val="333333"/>
          <w:shd w:val="clear" w:color="auto" w:fill="FFFFFF"/>
        </w:rPr>
        <w:t xml:space="preserve">a </w:t>
      </w:r>
      <w:r w:rsidR="0038656E">
        <w:rPr>
          <w:color w:val="333333"/>
          <w:shd w:val="clear" w:color="auto" w:fill="FFFFFF"/>
        </w:rPr>
        <w:t>mathe</w:t>
      </w:r>
      <w:r w:rsidR="00B67781">
        <w:rPr>
          <w:color w:val="333333"/>
          <w:shd w:val="clear" w:color="auto" w:fill="FFFFFF"/>
        </w:rPr>
        <w:t>ma</w:t>
      </w:r>
      <w:r w:rsidR="0038656E">
        <w:rPr>
          <w:color w:val="333333"/>
          <w:shd w:val="clear" w:color="auto" w:fill="FFFFFF"/>
        </w:rPr>
        <w:t>tical estimation</w:t>
      </w:r>
      <w:r w:rsidR="00BC4263">
        <w:rPr>
          <w:color w:val="333333"/>
          <w:shd w:val="clear" w:color="auto" w:fill="FFFFFF"/>
        </w:rPr>
        <w:t xml:space="preserve"> of molecular activities </w:t>
      </w:r>
      <w:r w:rsidR="00551631">
        <w:rPr>
          <w:color w:val="333333"/>
          <w:shd w:val="clear" w:color="auto" w:fill="FFFFFF"/>
        </w:rPr>
        <w:t xml:space="preserve">via </w:t>
      </w:r>
      <w:r w:rsidR="00D736CE">
        <w:rPr>
          <w:color w:val="333333"/>
          <w:shd w:val="clear" w:color="auto" w:fill="FFFFFF"/>
        </w:rPr>
        <w:t xml:space="preserve">a </w:t>
      </w:r>
      <w:r w:rsidR="00A3457B" w:rsidRPr="00A3457B">
        <w:rPr>
          <w:color w:val="333333"/>
          <w:shd w:val="clear" w:color="auto" w:fill="FFFFFF"/>
        </w:rPr>
        <w:t>projection from</w:t>
      </w:r>
      <w:r w:rsidR="00952F01">
        <w:rPr>
          <w:color w:val="333333"/>
          <w:shd w:val="clear" w:color="auto" w:fill="FFFFFF"/>
        </w:rPr>
        <w:t xml:space="preserve"> </w:t>
      </w:r>
      <w:r w:rsidR="00A51EBB">
        <w:rPr>
          <w:color w:val="333333"/>
          <w:shd w:val="clear" w:color="auto" w:fill="FFFFFF"/>
        </w:rPr>
        <w:t xml:space="preserve">the </w:t>
      </w:r>
      <w:r w:rsidR="00952F01">
        <w:rPr>
          <w:color w:val="333333"/>
          <w:shd w:val="clear" w:color="auto" w:fill="FFFFFF"/>
        </w:rPr>
        <w:t>gene signature of</w:t>
      </w:r>
      <w:r w:rsidR="00A3457B" w:rsidRPr="00A3457B">
        <w:rPr>
          <w:color w:val="333333"/>
          <w:shd w:val="clear" w:color="auto" w:fill="FFFFFF"/>
        </w:rPr>
        <w:t xml:space="preserve"> a </w:t>
      </w:r>
      <w:r w:rsidR="004E403B">
        <w:rPr>
          <w:color w:val="333333"/>
          <w:shd w:val="clear" w:color="auto" w:fill="FFFFFF"/>
        </w:rPr>
        <w:t>non-human</w:t>
      </w:r>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r w:rsidR="006278AF">
        <w:rPr>
          <w:color w:val="333333"/>
          <w:shd w:val="clear" w:color="auto" w:fill="FFFFFF"/>
        </w:rPr>
        <w:t xml:space="preserve"> gene expression profiles of</w:t>
      </w:r>
      <w:r w:rsidR="00A3457B" w:rsidRPr="00A3457B">
        <w:rPr>
          <w:color w:val="333333"/>
          <w:shd w:val="clear" w:color="auto" w:fill="FFFFFF"/>
        </w:rPr>
        <w:t xml:space="preserve"> human</w:t>
      </w:r>
      <w:r w:rsidR="00952F01">
        <w:rPr>
          <w:color w:val="333333"/>
          <w:shd w:val="clear" w:color="auto" w:fill="FFFFFF"/>
        </w:rPr>
        <w:t xml:space="preserve"> </w:t>
      </w:r>
      <w:r w:rsidR="00C51384">
        <w:rPr>
          <w:color w:val="333333"/>
          <w:shd w:val="clear" w:color="auto" w:fill="FFFFFF"/>
        </w:rPr>
        <w:t>system</w:t>
      </w:r>
      <w:r w:rsidR="00642A76">
        <w:rPr>
          <w:color w:val="333333"/>
          <w:shd w:val="clear" w:color="auto" w:fill="FFFFFF"/>
        </w:rPr>
        <w:t xml:space="preserve"> </w:t>
      </w:r>
      <w:r w:rsidR="00321602">
        <w:rPr>
          <w:color w:val="333333"/>
          <w:shd w:val="clear" w:color="auto" w:fill="FFFFFF"/>
        </w:rPr>
        <w:t>using</w:t>
      </w:r>
      <w:r w:rsidR="00642A76">
        <w:rPr>
          <w:color w:val="333333"/>
          <w:shd w:val="clear" w:color="auto" w:fill="FFFFFF"/>
        </w:rPr>
        <w:t xml:space="preserve"> a T-score </w:t>
      </w:r>
      <w:r w:rsidR="00A51EBB">
        <w:rPr>
          <w:color w:val="333333"/>
          <w:shd w:val="clear" w:color="auto" w:fill="FFFFFF"/>
        </w:rPr>
        <w:t>calculation</w:t>
      </w:r>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C51384">
        <w:rPr>
          <w:color w:val="333333"/>
          <w:shd w:val="clear" w:color="auto" w:fill="FFFFFF"/>
        </w:rPr>
        <w:t>tran</w:t>
      </w:r>
      <w:r w:rsidR="00B67781">
        <w:rPr>
          <w:color w:val="333333"/>
          <w:shd w:val="clear" w:color="auto" w:fill="FFFFFF"/>
        </w:rPr>
        <w:t>s</w:t>
      </w:r>
      <w:r w:rsidR="00C51384">
        <w:rPr>
          <w:color w:val="333333"/>
          <w:shd w:val="clear" w:color="auto" w:fill="FFFFFF"/>
        </w:rPr>
        <w:t>formation will he</w:t>
      </w:r>
      <w:r w:rsidR="00EB71F5">
        <w:rPr>
          <w:color w:val="333333"/>
          <w:shd w:val="clear" w:color="auto" w:fill="FFFFFF"/>
        </w:rPr>
        <w:t>l</w:t>
      </w:r>
      <w:r w:rsidR="00C51384">
        <w:rPr>
          <w:color w:val="333333"/>
          <w:shd w:val="clear" w:color="auto" w:fill="FFFFFF"/>
        </w:rPr>
        <w:t xml:space="preserve">p us understand the complex human system and have potential clinical applications. </w:t>
      </w:r>
      <w:r w:rsidR="00AF1FDC">
        <w:rPr>
          <w:color w:val="333333"/>
          <w:shd w:val="clear" w:color="auto" w:fill="FFFFFF"/>
        </w:rPr>
        <w:t xml:space="preserve">With </w:t>
      </w:r>
      <w:r w:rsidR="00BC7BF4">
        <w:rPr>
          <w:color w:val="333333"/>
          <w:shd w:val="clear" w:color="auto" w:fill="FFFFFF"/>
        </w:rPr>
        <w:t xml:space="preserve">the </w:t>
      </w:r>
      <w:r w:rsidR="00EB71F5">
        <w:rPr>
          <w:color w:val="333333"/>
          <w:shd w:val="clear" w:color="auto" w:fill="FFFFFF"/>
        </w:rPr>
        <w:t>quantification</w:t>
      </w:r>
      <w:r w:rsidR="00BC7BF4">
        <w:rPr>
          <w:color w:val="333333"/>
          <w:shd w:val="clear" w:color="auto" w:fill="FFFFFF"/>
        </w:rPr>
        <w:t xml:space="preserve"> of a given gene activit</w:t>
      </w:r>
      <w:r w:rsidR="00882D48">
        <w:rPr>
          <w:color w:val="333333"/>
          <w:shd w:val="clear" w:color="auto" w:fill="FFFFFF"/>
        </w:rPr>
        <w:t>y</w:t>
      </w:r>
      <w:r w:rsidR="00BC7BF4">
        <w:rPr>
          <w:color w:val="333333"/>
          <w:shd w:val="clear" w:color="auto" w:fill="FFFFFF"/>
        </w:rPr>
        <w:t xml:space="preserve"> in </w:t>
      </w:r>
      <w:r w:rsidR="00882D48">
        <w:rPr>
          <w:color w:val="333333"/>
          <w:shd w:val="clear" w:color="auto" w:fill="FFFFFF"/>
        </w:rPr>
        <w:t>each</w:t>
      </w:r>
      <w:r w:rsidR="00EA404C">
        <w:rPr>
          <w:color w:val="333333"/>
          <w:shd w:val="clear" w:color="auto" w:fill="FFFFFF"/>
        </w:rPr>
        <w:t xml:space="preserve"> individual</w:t>
      </w:r>
      <w:r w:rsidR="00882D48">
        <w:rPr>
          <w:color w:val="333333"/>
          <w:shd w:val="clear" w:color="auto" w:fill="FFFFFF"/>
        </w:rPr>
        <w:t xml:space="preserve"> specimen,</w:t>
      </w:r>
      <w:r w:rsidR="00EA404C">
        <w:rPr>
          <w:color w:val="333333"/>
          <w:shd w:val="clear" w:color="auto" w:fill="FFFFFF"/>
        </w:rPr>
        <w:t xml:space="preserve"> </w:t>
      </w:r>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was </w:t>
      </w:r>
      <w:r w:rsidR="00392213">
        <w:rPr>
          <w:color w:val="333333"/>
          <w:shd w:val="clear" w:color="auto" w:fill="FFFFFF"/>
        </w:rPr>
        <w:t>able</w:t>
      </w:r>
      <w:r w:rsidR="00882D48">
        <w:rPr>
          <w:color w:val="333333"/>
          <w:shd w:val="clear" w:color="auto" w:fill="FFFFFF"/>
        </w:rPr>
        <w:t xml:space="preserve"> to determine the</w:t>
      </w:r>
      <w:r w:rsidR="00882D48" w:rsidRPr="005A7606">
        <w:rPr>
          <w:shd w:val="clear" w:color="auto" w:fill="FFFFFF"/>
        </w:rPr>
        <w:t xml:space="preserve"> </w:t>
      </w:r>
      <w:r w:rsidR="00B133BC" w:rsidRPr="005A7606">
        <w:rPr>
          <w:shd w:val="clear" w:color="auto" w:fill="FFFFFF"/>
        </w:rPr>
        <w:t>concurrent</w:t>
      </w:r>
      <w:r w:rsidR="004C5BE8" w:rsidRPr="005A7606">
        <w:rPr>
          <w:shd w:val="clear" w:color="auto" w:fill="FFFFFF"/>
        </w:rPr>
        <w:t xml:space="preserve"> </w:t>
      </w:r>
      <w:r w:rsidR="00B133BC" w:rsidRPr="005A7606">
        <w:rPr>
          <w:shd w:val="clear" w:color="auto" w:fill="FFFFFF"/>
        </w:rPr>
        <w:t>regulatory effects</w:t>
      </w:r>
      <w:r w:rsidR="00110220" w:rsidRPr="005A7606">
        <w:rPr>
          <w:shd w:val="clear" w:color="auto" w:fill="FFFFFF"/>
        </w:rPr>
        <w:t xml:space="preserve"> of </w:t>
      </w:r>
      <w:r w:rsidR="008E2895" w:rsidRPr="005A7606">
        <w:rPr>
          <w:shd w:val="clear" w:color="auto" w:fill="FFFFFF"/>
        </w:rPr>
        <w:t>two or more</w:t>
      </w:r>
      <w:r w:rsidR="00110220" w:rsidRPr="005A7606">
        <w:rPr>
          <w:shd w:val="clear" w:color="auto" w:fill="FFFFFF"/>
        </w:rPr>
        <w:t xml:space="preserve"> upstream regulators</w:t>
      </w:r>
      <w:r w:rsidR="00B133BC" w:rsidRPr="005A7606">
        <w:rPr>
          <w:shd w:val="clear" w:color="auto" w:fill="FFFFFF"/>
        </w:rPr>
        <w:t xml:space="preserve"> on </w:t>
      </w:r>
      <w:r w:rsidR="007D4D79" w:rsidRPr="005A7606">
        <w:rPr>
          <w:shd w:val="clear" w:color="auto" w:fill="FFFFFF"/>
        </w:rPr>
        <w:t>levels</w:t>
      </w:r>
      <w:r w:rsidR="000062B1" w:rsidRPr="005A7606">
        <w:rPr>
          <w:shd w:val="clear" w:color="auto" w:fill="FFFFFF"/>
        </w:rPr>
        <w:t xml:space="preserve"> </w:t>
      </w:r>
      <w:r w:rsidR="00110220" w:rsidRPr="005A7606">
        <w:rPr>
          <w:shd w:val="clear" w:color="auto" w:fill="FFFFFF"/>
        </w:rPr>
        <w:t xml:space="preserve">or activities of </w:t>
      </w:r>
      <w:r w:rsidR="000062B1" w:rsidRPr="005A7606">
        <w:rPr>
          <w:shd w:val="clear" w:color="auto" w:fill="FFFFFF"/>
        </w:rPr>
        <w:t>a downstream reporter gene</w:t>
      </w:r>
      <w:r w:rsidR="00110220" w:rsidRPr="005A7606">
        <w:rPr>
          <w:shd w:val="clear" w:color="auto" w:fill="FFFFFF"/>
        </w:rPr>
        <w:t>.</w:t>
      </w:r>
      <w:r w:rsidR="005C64FC" w:rsidRPr="005A7606">
        <w:rPr>
          <w:shd w:val="clear" w:color="auto" w:fill="FFFFFF"/>
        </w:rPr>
        <w:t xml:space="preserve"> </w:t>
      </w:r>
      <w:r w:rsidR="00C51384">
        <w:rPr>
          <w:shd w:val="clear" w:color="auto" w:fill="FFFFFF"/>
        </w:rPr>
        <w:t xml:space="preserve">Here </w:t>
      </w:r>
      <w:bookmarkEnd w:id="2"/>
      <w:r w:rsidR="00C51384">
        <w:rPr>
          <w:shd w:val="clear" w:color="auto" w:fill="FFFFFF"/>
        </w:rPr>
        <w:t>w</w:t>
      </w:r>
      <w:r w:rsidR="00747B76" w:rsidRPr="005A7606">
        <w:rPr>
          <w:shd w:val="clear" w:color="auto" w:fill="FFFFFF"/>
        </w:rPr>
        <w:t>e developed a</w:t>
      </w:r>
      <w:r w:rsidR="00394E01">
        <w:rPr>
          <w:shd w:val="clear" w:color="auto" w:fill="FFFFFF"/>
        </w:rPr>
        <w:t>n</w:t>
      </w:r>
      <w:r w:rsidR="00747B76" w:rsidRPr="005A7606">
        <w:rPr>
          <w:shd w:val="clear" w:color="auto" w:fill="FFFFFF"/>
        </w:rPr>
        <w:t xml:space="preserve"> R Shiny application, termed “Structural Equation Modeling of </w:t>
      </w:r>
      <w:proofErr w:type="gramStart"/>
      <w:r w:rsidR="00747B76" w:rsidRPr="005A7606">
        <w:rPr>
          <w:shd w:val="clear" w:color="auto" w:fill="FFFFFF"/>
        </w:rPr>
        <w:t>In</w:t>
      </w:r>
      <w:proofErr w:type="gramEnd"/>
      <w:r w:rsidR="00747B76" w:rsidRPr="005A7606">
        <w:rPr>
          <w:shd w:val="clear" w:color="auto" w:fill="FFFFFF"/>
        </w:rPr>
        <w:t xml:space="preserve"> silico Perturbations (SEMIPs)” to </w:t>
      </w:r>
      <w:r w:rsidR="00747B76" w:rsidRPr="005A7606">
        <w:t>compute a two-sided t-statistic</w:t>
      </w:r>
      <w:r w:rsidR="00394E01">
        <w:t>, or</w:t>
      </w:r>
      <w:r w:rsidR="00747B76" w:rsidRPr="005A7606">
        <w:t xml:space="preserve"> T</w:t>
      </w:r>
      <w:r w:rsidR="00576FD6" w:rsidRPr="005A7606">
        <w:t>-</w:t>
      </w:r>
      <w:r w:rsidR="00747B76" w:rsidRPr="005A7606">
        <w:t xml:space="preserve">score </w:t>
      </w:r>
      <w:r w:rsidR="007C0F41" w:rsidRPr="005A7606">
        <w:t>as a surrogate</w:t>
      </w:r>
      <w:r w:rsidR="00747B76" w:rsidRPr="005A7606">
        <w:t xml:space="preserve"> gene activit</w:t>
      </w:r>
      <w:r w:rsidR="00E50A3D" w:rsidRPr="005A7606">
        <w:t>y</w:t>
      </w:r>
      <w:r w:rsidR="00072A97" w:rsidRPr="005A7606">
        <w:t xml:space="preserve"> in a given human </w:t>
      </w:r>
      <w:r w:rsidR="00054339" w:rsidRPr="005A7606">
        <w:t>specimens</w:t>
      </w:r>
      <w:r w:rsidR="008855B6" w:rsidRPr="005A7606">
        <w:t xml:space="preserve">, which </w:t>
      </w:r>
      <w:r w:rsidR="00072A97" w:rsidRPr="005A7606">
        <w:t>can be used</w:t>
      </w:r>
      <w:r w:rsidR="00747B76" w:rsidRPr="005A7606">
        <w:t xml:space="preserve"> </w:t>
      </w:r>
      <w:r w:rsidR="00306152" w:rsidRPr="005A7606">
        <w:t xml:space="preserve">in </w:t>
      </w:r>
      <w:r w:rsidR="00F71DC4" w:rsidRPr="005A7606">
        <w:t xml:space="preserve">either correlation studies </w:t>
      </w:r>
      <w:r w:rsidR="008B133A" w:rsidRPr="005A7606">
        <w:t>between</w:t>
      </w:r>
      <w:r w:rsidR="008B133A" w:rsidRPr="005A7606">
        <w:rPr>
          <w:color w:val="FF0000"/>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5A7606">
        <w:t xml:space="preserve">on </w:t>
      </w:r>
      <w:r w:rsidR="00AE22F9" w:rsidRPr="005A7606">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ce of interactions among the</w:t>
      </w:r>
      <w:r w:rsidR="00C5792B">
        <w:rPr>
          <w:color w:val="000000"/>
        </w:rPr>
        <w:t>m</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of</w:t>
      </w:r>
      <w:r w:rsidR="001B18EE">
        <w:rPr>
          <w:color w:val="000000"/>
        </w:rPr>
        <w:t xml:space="preserve"> </w:t>
      </w:r>
      <w:r w:rsidR="008446B3">
        <w:rPr>
          <w:color w:val="000000"/>
        </w:rPr>
        <w:t xml:space="preserve">non-bioinformatic </w:t>
      </w:r>
      <w:r w:rsidR="00533F8D">
        <w:rPr>
          <w:color w:val="000000"/>
        </w:rPr>
        <w:t>background</w:t>
      </w:r>
      <w:r w:rsidR="00391ADC">
        <w:rPr>
          <w:color w:val="000000"/>
        </w:rPr>
        <w:t xml:space="preserve"> to </w:t>
      </w:r>
      <w:r w:rsidR="005A4667">
        <w:rPr>
          <w:color w:val="000000"/>
        </w:rPr>
        <w:t xml:space="preserve">examine </w:t>
      </w:r>
      <w:r w:rsidR="005159FD">
        <w:rPr>
          <w:color w:val="000000"/>
        </w:rPr>
        <w:t>the genetic interaction</w:t>
      </w:r>
      <w:r w:rsidR="004E6AD5">
        <w:rPr>
          <w:color w:val="000000"/>
        </w:rPr>
        <w:t>s</w:t>
      </w:r>
      <w:r w:rsidR="005159FD">
        <w:rPr>
          <w:color w:val="000000"/>
        </w:rPr>
        <w:t xml:space="preserve"> among the three variables</w:t>
      </w:r>
      <w:r w:rsidR="004E6AD5">
        <w:rPr>
          <w:color w:val="000000"/>
        </w:rPr>
        <w:t xml:space="preserve"> </w:t>
      </w:r>
      <w:r w:rsidR="004E6AD5" w:rsidRPr="005A7606">
        <w:rPr>
          <w:i/>
          <w:iCs/>
          <w:color w:val="000000"/>
        </w:rPr>
        <w:t>in silico</w:t>
      </w:r>
      <w:r w:rsidR="004E6AD5">
        <w:rPr>
          <w:color w:val="000000"/>
        </w:rPr>
        <w:t>.</w:t>
      </w:r>
      <w:r w:rsidR="00391ADC">
        <w:rPr>
          <w:color w:val="000000"/>
        </w:rPr>
        <w:t xml:space="preserve"> </w:t>
      </w:r>
      <w:r w:rsidR="00747B76">
        <w:rPr>
          <w:color w:val="000000"/>
        </w:rPr>
        <w:t xml:space="preserve">As a case example for SEMIPs, </w:t>
      </w:r>
      <w:r w:rsidR="00747B76">
        <w:rPr>
          <w:color w:val="333333"/>
          <w:shd w:val="clear" w:color="auto" w:fill="FFFFFF"/>
        </w:rPr>
        <w:t xml:space="preserve">we showed that putative direct downstream genes of the GATA2 transcription factor are sufficient to infer GATA2’s activities </w:t>
      </w:r>
      <w:r w:rsidR="00747B76" w:rsidRPr="00CF776F">
        <w:rPr>
          <w:i/>
          <w:iCs/>
          <w:color w:val="333333"/>
          <w:shd w:val="clear" w:color="auto" w:fill="FFFFFF"/>
        </w:rPr>
        <w:t>in silico</w:t>
      </w:r>
      <w:r w:rsidR="00747B76">
        <w:rPr>
          <w:color w:val="333333"/>
          <w:shd w:val="clear" w:color="auto" w:fill="FFFFFF"/>
        </w:rPr>
        <w:t xml:space="preserve"> for the conserved PGR-GATA2-SOX17 genetic network in </w:t>
      </w:r>
      <w:r w:rsidR="00747B76">
        <w:rPr>
          <w:color w:val="000000"/>
        </w:rPr>
        <w:t xml:space="preserve">the </w:t>
      </w:r>
      <w:r w:rsidR="00747B76" w:rsidRPr="00BA4D2B">
        <w:rPr>
          <w:color w:val="000000"/>
        </w:rPr>
        <w:t>human</w:t>
      </w:r>
      <w:r w:rsidR="00747B76">
        <w:rPr>
          <w:color w:val="000000"/>
        </w:rPr>
        <w:t xml:space="preserve"> uterine endometrium.</w:t>
      </w:r>
    </w:p>
    <w:p w14:paraId="57F6A29A" w14:textId="77777777" w:rsidR="00EA3D3C" w:rsidRPr="00376CC5" w:rsidRDefault="00EA3D3C" w:rsidP="00892139">
      <w:pPr>
        <w:pStyle w:val="Heading1"/>
        <w:tabs>
          <w:tab w:val="clear" w:pos="567"/>
        </w:tabs>
      </w:pPr>
      <w:r w:rsidRPr="00376CC5">
        <w:t>Introduction</w:t>
      </w:r>
    </w:p>
    <w:p w14:paraId="0523C3D6" w14:textId="0EB7BF48" w:rsidR="009900BA" w:rsidRDefault="00064BDF" w:rsidP="005A7606">
      <w:pPr>
        <w:spacing w:line="480" w:lineRule="auto"/>
        <w:jc w:val="both"/>
        <w:rPr>
          <w:color w:val="333333"/>
          <w:shd w:val="clear" w:color="auto" w:fill="FFFFFF"/>
        </w:rPr>
      </w:pPr>
      <w:r>
        <w:t xml:space="preserve">While </w:t>
      </w:r>
      <w:r w:rsidR="002F7D40">
        <w:t xml:space="preserve">gene expression data in public repositories provide a valuable resource for investigators to infer regulatory processes {Edgar, 2002 #9}, the </w:t>
      </w:r>
      <w:r w:rsidR="00F83FDF">
        <w:t>ca</w:t>
      </w:r>
      <w:r w:rsidR="00B34A8D">
        <w:t xml:space="preserve">usal relationships among </w:t>
      </w:r>
      <w:r w:rsidR="002F7D40">
        <w:t>variables of interest are not always directly measurable in a</w:t>
      </w:r>
      <w:r w:rsidR="00B34A8D">
        <w:t xml:space="preserve"> </w:t>
      </w:r>
      <w:r w:rsidR="002F7D40">
        <w:t>system. Moreover, it is challenging to test the knowledge obtained from experimental model systems in human due to undetermined clinical outcomes and ethical considerations.</w:t>
      </w:r>
      <w:r w:rsidR="009900BA">
        <w:rPr>
          <w:color w:val="333333"/>
          <w:shd w:val="clear" w:color="auto" w:fill="FFFFFF"/>
        </w:rPr>
        <w:t xml:space="preserve"> Genome-wide gene expression assays on human </w:t>
      </w:r>
      <w:r w:rsidR="00EB71F5">
        <w:rPr>
          <w:color w:val="333333"/>
          <w:shd w:val="clear" w:color="auto" w:fill="FFFFFF"/>
        </w:rPr>
        <w:t>specimens</w:t>
      </w:r>
      <w:r w:rsidR="009900BA">
        <w:rPr>
          <w:color w:val="333333"/>
          <w:shd w:val="clear" w:color="auto" w:fill="FFFFFF"/>
        </w:rPr>
        <w:t xml:space="preserve"> allow observations </w:t>
      </w:r>
      <w:r w:rsidR="007B73D7">
        <w:rPr>
          <w:color w:val="333333"/>
          <w:shd w:val="clear" w:color="auto" w:fill="FFFFFF"/>
        </w:rPr>
        <w:t xml:space="preserve">of </w:t>
      </w:r>
      <w:r w:rsidR="007B73D7">
        <w:rPr>
          <w:color w:val="333333"/>
          <w:shd w:val="clear" w:color="auto" w:fill="FFFFFF"/>
        </w:rPr>
        <w:lastRenderedPageBreak/>
        <w:t>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Meanwhile, these 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 xml:space="preserve">logical perturbations. </w:t>
      </w:r>
      <w:r w:rsidR="00CF3E11">
        <w:rPr>
          <w:color w:val="333333"/>
          <w:shd w:val="clear" w:color="auto" w:fill="FFFFFF"/>
        </w:rPr>
        <w:t xml:space="preserve">The resulting gene signature, </w:t>
      </w:r>
      <w:r w:rsidR="00867710">
        <w:rPr>
          <w:color w:val="333333"/>
          <w:shd w:val="clear" w:color="auto" w:fill="FFFFFF"/>
        </w:rPr>
        <w:t xml:space="preserve">manifested by </w:t>
      </w:r>
      <w:r w:rsidR="00C723F8">
        <w:rPr>
          <w:color w:val="333333"/>
          <w:shd w:val="clear" w:color="auto" w:fill="FFFFFF"/>
        </w:rPr>
        <w:t>t</w:t>
      </w:r>
      <w:r w:rsidR="009900BA">
        <w:rPr>
          <w:color w:val="333333"/>
          <w:shd w:val="clear" w:color="auto" w:fill="FFFFFF"/>
        </w:rPr>
        <w:t>he behavior of these downstream target genes in response to a perturbation</w:t>
      </w:r>
      <w:r w:rsidR="00867710">
        <w:rPr>
          <w:color w:val="333333"/>
          <w:shd w:val="clear" w:color="auto" w:fill="FFFFFF"/>
        </w:rPr>
        <w:t xml:space="preserve">, </w:t>
      </w:r>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r w:rsidR="00B04568">
        <w:rPr>
          <w:color w:val="333333"/>
          <w:shd w:val="clear" w:color="auto" w:fill="FFFFFF"/>
        </w:rPr>
        <w:t xml:space="preserve">factor </w:t>
      </w:r>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r w:rsidR="00505A75">
        <w:rPr>
          <w:color w:val="333333"/>
          <w:shd w:val="clear" w:color="auto" w:fill="FFFFFF"/>
        </w:rPr>
        <w:t>factor</w:t>
      </w:r>
      <w:r w:rsidR="009900BA">
        <w:rPr>
          <w:color w:val="333333"/>
          <w:shd w:val="clear" w:color="auto" w:fill="FFFFFF"/>
        </w:rPr>
        <w:t xml:space="preserve"> of interest and the specimen’s gene expression profile could be quantitatively estimated by a T-score calculation to rep</w:t>
      </w:r>
      <w:r w:rsidR="009856FC">
        <w:rPr>
          <w:color w:val="333333"/>
          <w:shd w:val="clear" w:color="auto" w:fill="FFFFFF"/>
        </w:rPr>
        <w:t>re</w:t>
      </w:r>
      <w:r w:rsidR="009900BA">
        <w:rPr>
          <w:color w:val="333333"/>
          <w:shd w:val="clear" w:color="auto" w:fill="FFFFFF"/>
        </w:rPr>
        <w:t xml:space="preserve">sent activities of the </w:t>
      </w:r>
      <w:r w:rsidR="0085094F">
        <w:rPr>
          <w:color w:val="333333"/>
          <w:shd w:val="clear" w:color="auto" w:fill="FFFFFF"/>
        </w:rPr>
        <w:t>factor</w:t>
      </w:r>
      <w:r w:rsidR="009900BA">
        <w:rPr>
          <w:color w:val="333333"/>
          <w:shd w:val="clear" w:color="auto" w:fill="FFFFFF"/>
        </w:rPr>
        <w:t xml:space="preserve"> of interest in the </w:t>
      </w:r>
      <w:r w:rsidR="00017704">
        <w:rPr>
          <w:color w:val="333333"/>
          <w:shd w:val="clear" w:color="auto" w:fill="FFFFFF"/>
        </w:rPr>
        <w:t>targeted</w:t>
      </w:r>
      <w:r w:rsidR="009900BA">
        <w:rPr>
          <w:color w:val="333333"/>
          <w:shd w:val="clear" w:color="auto" w:fill="FFFFFF"/>
        </w:rPr>
        <w:t xml:space="preserve"> specimen </w:t>
      </w:r>
      <w:commentRangeStart w:id="3"/>
      <w:r w:rsidR="009900BA">
        <w:rPr>
          <w:color w:val="333333"/>
          <w:shd w:val="clear" w:color="auto" w:fill="FFFFFF"/>
        </w:rPr>
        <w:t>[</w:t>
      </w:r>
      <w:r w:rsidR="009900BA" w:rsidRPr="00F2038E">
        <w:rPr>
          <w:color w:val="333333"/>
          <w:shd w:val="clear" w:color="auto" w:fill="FFFFFF"/>
        </w:rPr>
        <w:t>PMID:</w:t>
      </w:r>
      <w:r w:rsidR="009900BA" w:rsidRPr="009D50C2">
        <w:t xml:space="preserve"> </w:t>
      </w:r>
      <w:r w:rsidR="009900BA" w:rsidRPr="00772346">
        <w:rPr>
          <w:color w:val="333333"/>
          <w:shd w:val="clear" w:color="auto" w:fill="FFFFFF"/>
        </w:rPr>
        <w:t>25295534</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w:t>
      </w:r>
      <w:commentRangeEnd w:id="3"/>
      <w:r w:rsidR="00017704">
        <w:rPr>
          <w:rStyle w:val="CommentReference"/>
          <w:rFonts w:eastAsiaTheme="minorHAnsi" w:cstheme="minorBidi"/>
          <w:lang w:eastAsia="en-US"/>
        </w:rPr>
        <w:commentReference w:id="3"/>
      </w:r>
      <w:r w:rsidR="009900BA">
        <w:rPr>
          <w:color w:val="333333"/>
          <w:shd w:val="clear" w:color="auto" w:fill="FFFFFF"/>
        </w:rPr>
        <w:t xml:space="preserve">. This scoring system have 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commentRangeStart w:id="4"/>
      <w:r w:rsidR="009900BA">
        <w:rPr>
          <w:color w:val="333333"/>
          <w:shd w:val="clear" w:color="auto" w:fill="FFFFFF"/>
        </w:rPr>
        <w:t>[</w:t>
      </w:r>
      <w:r w:rsidR="009900BA" w:rsidRPr="00F2038E">
        <w:rPr>
          <w:color w:val="333333"/>
          <w:shd w:val="clear" w:color="auto" w:fill="FFFFFF"/>
        </w:rPr>
        <w:t>PMID:</w:t>
      </w:r>
      <w:r w:rsidR="009900BA" w:rsidRPr="009D50C2">
        <w:t xml:space="preserve"> </w:t>
      </w:r>
      <w:r w:rsidR="009900BA" w:rsidRPr="0029428D">
        <w:rPr>
          <w:color w:val="333333"/>
          <w:shd w:val="clear" w:color="auto" w:fill="FFFFFF"/>
        </w:rPr>
        <w:t>25295534</w:t>
      </w:r>
      <w:r w:rsidR="009900BA">
        <w:rPr>
          <w:color w:val="333333"/>
          <w:shd w:val="clear" w:color="auto" w:fill="FFFFFF"/>
        </w:rPr>
        <w:t xml:space="preserve">, </w:t>
      </w:r>
      <w:r w:rsidR="009900BA" w:rsidRPr="00E504E3">
        <w:rPr>
          <w:color w:val="333333"/>
          <w:shd w:val="clear" w:color="auto" w:fill="FFFFFF"/>
        </w:rPr>
        <w:t>23201680</w:t>
      </w:r>
      <w:r w:rsidR="009900BA">
        <w:rPr>
          <w:color w:val="333333"/>
          <w:shd w:val="clear" w:color="auto" w:fill="FFFFFF"/>
        </w:rPr>
        <w:t xml:space="preserve">, </w:t>
      </w:r>
      <w:r w:rsidR="009900BA" w:rsidRPr="00F2038E">
        <w:rPr>
          <w:color w:val="333333"/>
          <w:shd w:val="clear" w:color="auto" w:fill="FFFFFF"/>
        </w:rPr>
        <w:t>19666588</w:t>
      </w:r>
      <w:r w:rsidR="009900BA">
        <w:rPr>
          <w:color w:val="333333"/>
          <w:shd w:val="clear" w:color="auto" w:fill="FFFFFF"/>
        </w:rPr>
        <w:t xml:space="preserve">, </w:t>
      </w:r>
      <w:r w:rsidR="009900BA" w:rsidRPr="00E7393D">
        <w:rPr>
          <w:color w:val="333333"/>
          <w:shd w:val="clear" w:color="auto" w:fill="FFFFFF"/>
        </w:rPr>
        <w:t>19490893</w:t>
      </w:r>
      <w:r w:rsidR="009900BA">
        <w:rPr>
          <w:color w:val="333333"/>
          <w:shd w:val="clear" w:color="auto" w:fill="FFFFFF"/>
        </w:rPr>
        <w:t xml:space="preserve">, </w:t>
      </w:r>
      <w:r w:rsidR="009900BA" w:rsidRPr="002265FF">
        <w:rPr>
          <w:color w:val="333333"/>
          <w:shd w:val="clear" w:color="auto" w:fill="FFFFFF"/>
        </w:rPr>
        <w:t>18757322</w:t>
      </w:r>
      <w:r w:rsidR="009900BA">
        <w:rPr>
          <w:color w:val="333333"/>
          <w:shd w:val="clear" w:color="auto" w:fill="FFFFFF"/>
        </w:rPr>
        <w:t xml:space="preserve">]. </w:t>
      </w:r>
      <w:commentRangeEnd w:id="4"/>
      <w:r w:rsidR="00017704">
        <w:rPr>
          <w:rStyle w:val="CommentReference"/>
          <w:rFonts w:eastAsiaTheme="minorHAnsi" w:cstheme="minorBidi"/>
          <w:lang w:eastAsia="en-US"/>
        </w:rPr>
        <w:commentReference w:id="4"/>
      </w:r>
      <w:r w:rsidR="009900BA">
        <w:rPr>
          <w:color w:val="333333"/>
          <w:shd w:val="clear" w:color="auto" w:fill="FFFFFF"/>
        </w:rPr>
        <w:t xml:space="preserve">The T-score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downstream targets within a set of human specimens [</w:t>
      </w:r>
      <w:r w:rsidR="009900BA" w:rsidRPr="00F2038E">
        <w:rPr>
          <w:color w:val="333333"/>
          <w:shd w:val="clear" w:color="auto" w:fill="FFFFFF"/>
        </w:rPr>
        <w:t>PMID:</w:t>
      </w:r>
      <w:r w:rsidR="009900BA" w:rsidRPr="009D50C2">
        <w:t xml:space="preserve"> </w:t>
      </w:r>
      <w:r w:rsidR="009900BA" w:rsidRPr="009D50C2">
        <w:rPr>
          <w:color w:val="333333"/>
          <w:shd w:val="clear" w:color="auto" w:fill="FFFFFF"/>
        </w:rPr>
        <w:t>26356605</w:t>
      </w:r>
      <w:r w:rsidR="009900BA">
        <w:rPr>
          <w:color w:val="333333"/>
          <w:shd w:val="clear" w:color="auto" w:fill="FFFFFF"/>
        </w:rPr>
        <w:t xml:space="preserve">, </w:t>
      </w:r>
      <w:r w:rsidR="009900BA" w:rsidRPr="00EF66F9">
        <w:rPr>
          <w:color w:val="333333"/>
          <w:shd w:val="clear" w:color="auto" w:fill="FFFFFF"/>
        </w:rPr>
        <w:t>27783953</w:t>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9900BA">
        <w:rPr>
          <w:color w:val="333333"/>
          <w:shd w:val="clear" w:color="auto" w:fill="FFFFFF"/>
        </w:rPr>
        <w:t>.</w:t>
      </w:r>
    </w:p>
    <w:p w14:paraId="62C43694" w14:textId="541DD509" w:rsidR="00442E72" w:rsidRPr="005A7606" w:rsidRDefault="009900BA" w:rsidP="005A7606">
      <w:pPr>
        <w:spacing w:line="480" w:lineRule="auto"/>
        <w:jc w:val="both"/>
        <w:rPr>
          <w:color w:val="333333"/>
          <w:shd w:val="clear" w:color="auto" w:fill="FFFFFF"/>
        </w:rPr>
      </w:pPr>
      <w:r w:rsidRPr="00CF3C86">
        <w:rPr>
          <w:color w:val="333333"/>
          <w:shd w:val="clear" w:color="auto" w:fill="FFFFFF"/>
        </w:rPr>
        <w:t>To determine the relations among multiple variables, structural equation modeling (SEM) is one of the statistical techniques to indicate the strength of influence among variables by getting an overall fit of model with existing data. The fit of the model can be assessed using various criteria, including the root mean square error of approximation (RMSEA), along with a 90% confidence interval, the Comparative Fit Index (CFI), the Tucker-Lewis Fit Index (TLI), and the standard root mean square residual (SRMR). For the RMSEA, the general rule of thumb is that values &lt;.05 indicate close fit, values between .05 and .10 indicate marginal fit, and values &gt;.10 indicate poor fit (</w:t>
      </w:r>
      <w:commentRangeStart w:id="5"/>
      <w:r w:rsidRPr="00A0367F">
        <w:rPr>
          <w:color w:val="333333"/>
          <w:shd w:val="clear" w:color="auto" w:fill="FFFFFF"/>
        </w:rPr>
        <w:t xml:space="preserve">MacCallum RC, Browne MW, Sugawara HM. Power analysis </w:t>
      </w:r>
      <w:proofErr w:type="gramStart"/>
      <w:r w:rsidRPr="00A0367F">
        <w:rPr>
          <w:color w:val="333333"/>
          <w:shd w:val="clear" w:color="auto" w:fill="FFFFFF"/>
        </w:rPr>
        <w:t>and  determination</w:t>
      </w:r>
      <w:proofErr w:type="gramEnd"/>
      <w:r w:rsidRPr="00A0367F">
        <w:rPr>
          <w:color w:val="333333"/>
          <w:shd w:val="clear" w:color="auto" w:fill="FFFFFF"/>
        </w:rPr>
        <w:t xml:space="preserve"> of sample size for covariance structure modeling. </w:t>
      </w:r>
      <w:proofErr w:type="gramStart"/>
      <w:r w:rsidRPr="00A0367F">
        <w:rPr>
          <w:color w:val="333333"/>
          <w:shd w:val="clear" w:color="auto" w:fill="FFFFFF"/>
        </w:rPr>
        <w:lastRenderedPageBreak/>
        <w:t>Psychol  Methods</w:t>
      </w:r>
      <w:proofErr w:type="gramEnd"/>
      <w:r w:rsidRPr="00A0367F">
        <w:rPr>
          <w:color w:val="333333"/>
          <w:shd w:val="clear" w:color="auto" w:fill="FFFFFF"/>
        </w:rPr>
        <w:t xml:space="preserve">. </w:t>
      </w:r>
      <w:proofErr w:type="gramStart"/>
      <w:r w:rsidRPr="00A0367F">
        <w:rPr>
          <w:color w:val="333333"/>
          <w:shd w:val="clear" w:color="auto" w:fill="FFFFFF"/>
        </w:rPr>
        <w:t>1996;1:130</w:t>
      </w:r>
      <w:proofErr w:type="gramEnd"/>
      <w:r w:rsidRPr="00A0367F">
        <w:rPr>
          <w:color w:val="333333"/>
          <w:shd w:val="clear" w:color="auto" w:fill="FFFFFF"/>
        </w:rPr>
        <w:t>-149</w:t>
      </w:r>
      <w:commentRangeEnd w:id="5"/>
      <w:r w:rsidR="00265738">
        <w:rPr>
          <w:rStyle w:val="CommentReference"/>
          <w:rFonts w:eastAsiaTheme="minorHAnsi" w:cstheme="minorBidi"/>
          <w:lang w:eastAsia="en-US"/>
        </w:rPr>
        <w:commentReference w:id="5"/>
      </w:r>
      <w:r w:rsidRPr="00CF3C86">
        <w:rPr>
          <w:color w:val="333333"/>
          <w:shd w:val="clear" w:color="auto" w:fill="FFFFFF"/>
        </w:rPr>
        <w:t>). For both the CFI and the TLI, a value of 1 indicates perfect fit, and the general rule of thumb is that values &gt;.90 indicate adequate fit (</w:t>
      </w:r>
      <w:commentRangeStart w:id="6"/>
      <w:r>
        <w:rPr>
          <w:color w:val="333333"/>
          <w:shd w:val="clear" w:color="auto" w:fill="FFFFFF"/>
        </w:rPr>
        <w:t>[</w:t>
      </w:r>
      <w:r w:rsidRPr="00236C4E">
        <w:rPr>
          <w:color w:val="333333"/>
          <w:shd w:val="clear" w:color="auto" w:fill="FFFFFF"/>
          <w:lang w:val="x-none"/>
        </w:rPr>
        <w:t xml:space="preserve"> Hu L, </w:t>
      </w:r>
      <w:proofErr w:type="spellStart"/>
      <w:r w:rsidRPr="00236C4E">
        <w:rPr>
          <w:color w:val="333333"/>
          <w:shd w:val="clear" w:color="auto" w:fill="FFFFFF"/>
          <w:lang w:val="x-none"/>
        </w:rPr>
        <w:t>Bentler</w:t>
      </w:r>
      <w:proofErr w:type="spellEnd"/>
      <w:r w:rsidRPr="00236C4E">
        <w:rPr>
          <w:color w:val="333333"/>
          <w:shd w:val="clear" w:color="auto" w:fill="FFFFFF"/>
          <w:lang w:val="x-none"/>
        </w:rPr>
        <w:t xml:space="preserve"> PM. Fit indices in covariance structure modeling: </w:t>
      </w:r>
      <w:proofErr w:type="gramStart"/>
      <w:r w:rsidRPr="00236C4E">
        <w:rPr>
          <w:color w:val="333333"/>
          <w:shd w:val="clear" w:color="auto" w:fill="FFFFFF"/>
          <w:lang w:val="x-none"/>
        </w:rPr>
        <w:t>sensitive </w:t>
      </w:r>
      <w:r w:rsidRPr="00236C4E">
        <w:rPr>
          <w:color w:val="333333"/>
          <w:shd w:val="clear" w:color="auto" w:fill="FFFFFF"/>
        </w:rPr>
        <w:t> </w:t>
      </w:r>
      <w:r w:rsidRPr="00236C4E">
        <w:rPr>
          <w:color w:val="333333"/>
          <w:shd w:val="clear" w:color="auto" w:fill="FFFFFF"/>
          <w:lang w:val="x-none"/>
        </w:rPr>
        <w:t>to</w:t>
      </w:r>
      <w:proofErr w:type="gramEnd"/>
      <w:r w:rsidRPr="00236C4E">
        <w:rPr>
          <w:color w:val="333333"/>
          <w:shd w:val="clear" w:color="auto" w:fill="FFFFFF"/>
          <w:lang w:val="x-none"/>
        </w:rPr>
        <w:t xml:space="preserve"> </w:t>
      </w:r>
      <w:proofErr w:type="spellStart"/>
      <w:r w:rsidRPr="00236C4E">
        <w:rPr>
          <w:color w:val="333333"/>
          <w:shd w:val="clear" w:color="auto" w:fill="FFFFFF"/>
          <w:lang w:val="x-none"/>
        </w:rPr>
        <w:t>underparameterization</w:t>
      </w:r>
      <w:proofErr w:type="spellEnd"/>
      <w:r w:rsidRPr="00236C4E">
        <w:rPr>
          <w:color w:val="333333"/>
          <w:shd w:val="clear" w:color="auto" w:fill="FFFFFF"/>
          <w:lang w:val="x-none"/>
        </w:rPr>
        <w:t xml:space="preserve"> model misspecification. Psychol Methods.</w:t>
      </w:r>
      <w:r w:rsidRPr="00236C4E">
        <w:rPr>
          <w:color w:val="333333"/>
          <w:shd w:val="clear" w:color="auto" w:fill="FFFFFF"/>
        </w:rPr>
        <w:t> </w:t>
      </w:r>
      <w:r w:rsidRPr="00236C4E">
        <w:rPr>
          <w:color w:val="333333"/>
          <w:shd w:val="clear" w:color="auto" w:fill="FFFFFF"/>
          <w:lang w:val="x-none"/>
        </w:rPr>
        <w:t>1998;3:424-453</w:t>
      </w:r>
      <w:r>
        <w:rPr>
          <w:color w:val="333333"/>
          <w:shd w:val="clear" w:color="auto" w:fill="FFFFFF"/>
        </w:rPr>
        <w:t>]</w:t>
      </w:r>
      <w:r w:rsidRPr="00CF3C86">
        <w:rPr>
          <w:color w:val="333333"/>
          <w:shd w:val="clear" w:color="auto" w:fill="FFFFFF"/>
        </w:rPr>
        <w:t>,</w:t>
      </w:r>
      <w:r>
        <w:rPr>
          <w:color w:val="333333"/>
          <w:shd w:val="clear" w:color="auto" w:fill="FFFFFF"/>
        </w:rPr>
        <w:t xml:space="preserve"> [</w:t>
      </w:r>
      <w:r w:rsidRPr="00B75D90">
        <w:rPr>
          <w:color w:val="333333"/>
          <w:shd w:val="clear" w:color="auto" w:fill="FFFFFF"/>
        </w:rPr>
        <w:t xml:space="preserve">Hu L, </w:t>
      </w:r>
      <w:proofErr w:type="spellStart"/>
      <w:r w:rsidRPr="00B75D90">
        <w:rPr>
          <w:color w:val="333333"/>
          <w:shd w:val="clear" w:color="auto" w:fill="FFFFFF"/>
        </w:rPr>
        <w:t>Bentler</w:t>
      </w:r>
      <w:proofErr w:type="spellEnd"/>
      <w:r w:rsidRPr="00B75D90">
        <w:rPr>
          <w:color w:val="333333"/>
          <w:shd w:val="clear" w:color="auto" w:fill="FFFFFF"/>
        </w:rPr>
        <w:t xml:space="preserve"> PM. Cutoff criteria for fit indices in covariance </w:t>
      </w:r>
      <w:proofErr w:type="gramStart"/>
      <w:r w:rsidRPr="00B75D90">
        <w:rPr>
          <w:color w:val="333333"/>
          <w:shd w:val="clear" w:color="auto" w:fill="FFFFFF"/>
        </w:rPr>
        <w:t>structure  analysis</w:t>
      </w:r>
      <w:proofErr w:type="gramEnd"/>
      <w:r w:rsidRPr="00B75D90">
        <w:rPr>
          <w:color w:val="333333"/>
          <w:shd w:val="clear" w:color="auto" w:fill="FFFFFF"/>
        </w:rPr>
        <w:t xml:space="preserve">: conventional criteria versus new alternatives. </w:t>
      </w:r>
      <w:proofErr w:type="gramStart"/>
      <w:r w:rsidRPr="00B75D90">
        <w:rPr>
          <w:color w:val="333333"/>
          <w:shd w:val="clear" w:color="auto" w:fill="FFFFFF"/>
        </w:rPr>
        <w:t>Structural  Equation</w:t>
      </w:r>
      <w:proofErr w:type="gramEnd"/>
      <w:r w:rsidRPr="00B75D90">
        <w:rPr>
          <w:color w:val="333333"/>
          <w:shd w:val="clear" w:color="auto" w:fill="FFFFFF"/>
        </w:rPr>
        <w:t xml:space="preserve"> Modeling. </w:t>
      </w:r>
      <w:proofErr w:type="gramStart"/>
      <w:r w:rsidRPr="00B75D90">
        <w:rPr>
          <w:color w:val="333333"/>
          <w:shd w:val="clear" w:color="auto" w:fill="FFFFFF"/>
        </w:rPr>
        <w:t>1999;6:1</w:t>
      </w:r>
      <w:proofErr w:type="gramEnd"/>
      <w:r w:rsidRPr="00B75D90">
        <w:rPr>
          <w:color w:val="333333"/>
          <w:shd w:val="clear" w:color="auto" w:fill="FFFFFF"/>
        </w:rPr>
        <w:t>-55</w:t>
      </w:r>
      <w:r>
        <w:rPr>
          <w:color w:val="333333"/>
          <w:shd w:val="clear" w:color="auto" w:fill="FFFFFF"/>
        </w:rPr>
        <w:t>]</w:t>
      </w:r>
      <w:r w:rsidRPr="00CF3C86">
        <w:rPr>
          <w:color w:val="333333"/>
          <w:shd w:val="clear" w:color="auto" w:fill="FFFFFF"/>
        </w:rPr>
        <w:t>)</w:t>
      </w:r>
      <w:commentRangeEnd w:id="6"/>
      <w:r w:rsidR="00552159">
        <w:rPr>
          <w:rStyle w:val="CommentReference"/>
          <w:rFonts w:eastAsiaTheme="minorHAnsi" w:cstheme="minorBidi"/>
          <w:lang w:eastAsia="en-US"/>
        </w:rPr>
        <w:commentReference w:id="6"/>
      </w:r>
      <w:r w:rsidRPr="00CF3C86">
        <w:rPr>
          <w:color w:val="333333"/>
          <w:shd w:val="clear" w:color="auto" w:fill="FFFFFF"/>
        </w:rPr>
        <w:t>. Also, SRMR values &lt;.08 indicate a very good fit between the model and the data.</w:t>
      </w:r>
      <w:r w:rsidR="00CC778A">
        <w:rPr>
          <w:color w:val="333333"/>
          <w:shd w:val="clear" w:color="auto" w:fill="FFFFFF"/>
        </w:rPr>
        <w:t xml:space="preserve"> Therefore, </w:t>
      </w:r>
      <w:r w:rsidR="00F543C7">
        <w:t>SEM offers a statistical framework to make casual inferences about the causality of</w:t>
      </w:r>
      <w:r w:rsidR="00BF2242">
        <w:t xml:space="preserve"> multiple </w:t>
      </w:r>
      <w:r w:rsidR="00F543C7" w:rsidRPr="00E6116F">
        <w:t>variables</w:t>
      </w:r>
      <w:r w:rsidR="00F543C7">
        <w:t xml:space="preserve"> in a system.</w:t>
      </w:r>
    </w:p>
    <w:p w14:paraId="22E5D409" w14:textId="67E1CFBA" w:rsidR="00C27F78" w:rsidRDefault="00C27F78" w:rsidP="005A7606">
      <w:pPr>
        <w:spacing w:line="480" w:lineRule="auto"/>
        <w:jc w:val="both"/>
        <w:rPr>
          <w:color w:val="000000"/>
        </w:rPr>
      </w:pPr>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Shiny application</w:t>
      </w:r>
      <w:r w:rsidRPr="00B353AE">
        <w:rPr>
          <w:color w:val="333333"/>
          <w:shd w:val="clear" w:color="auto" w:fill="FFFFFF"/>
        </w:rPr>
        <w:t xml:space="preserve"> to facilitate </w:t>
      </w:r>
      <w:r>
        <w:rPr>
          <w:color w:val="333333"/>
          <w:shd w:val="clear" w:color="auto" w:fill="FFFFFF"/>
        </w:rPr>
        <w:t xml:space="preserve">casual inference </w:t>
      </w:r>
      <w:r w:rsidR="003568C7">
        <w:rPr>
          <w:color w:val="333333"/>
          <w:shd w:val="clear" w:color="auto" w:fill="FFFFFF"/>
        </w:rPr>
        <w:t>of gene regulatory processes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r>
        <w:rPr>
          <w:color w:val="333333"/>
          <w:shd w:val="clear" w:color="auto" w:fill="FFFFFF"/>
        </w:rPr>
        <w:t>SEMIPs</w:t>
      </w:r>
      <w:r>
        <w:rPr>
          <w:color w:val="000000"/>
        </w:rPr>
        <w:t xml:space="preserve"> enables quantification of a projected activity metric (T</w:t>
      </w:r>
      <w:r w:rsidR="008E6980">
        <w:rPr>
          <w:color w:val="000000"/>
        </w:rPr>
        <w:t>-</w:t>
      </w:r>
      <w:r w:rsidRPr="00AD27CC">
        <w:rPr>
          <w:color w:val="000000"/>
        </w:rPr>
        <w:t>score</w:t>
      </w:r>
      <w:r>
        <w:rPr>
          <w:color w:val="000000"/>
        </w:rPr>
        <w:t xml:space="preserve">) </w:t>
      </w:r>
      <w:r w:rsidR="00F934B2">
        <w:rPr>
          <w:color w:val="000000"/>
        </w:rPr>
        <w:t>and</w:t>
      </w:r>
      <w:r>
        <w:rPr>
          <w:color w:val="000000"/>
        </w:rPr>
        <w:t xml:space="preserve"> allow</w:t>
      </w:r>
      <w:r w:rsidR="00F934B2">
        <w:rPr>
          <w:color w:val="000000"/>
        </w:rPr>
        <w:t>s</w:t>
      </w:r>
      <w:r>
        <w:rPr>
          <w:color w:val="000000"/>
        </w:rPr>
        <w:t xml:space="preserve"> users to fit desired SEM models using variables</w:t>
      </w:r>
      <w:r w:rsidR="008E687C">
        <w:rPr>
          <w:color w:val="000000"/>
        </w:rPr>
        <w:t xml:space="preserve"> of interest</w:t>
      </w:r>
      <w:r>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Pr>
          <w:color w:val="000000"/>
        </w:rPr>
        <w:t xml:space="preserve"> provides two different bootstrap random sampling procedures (elimination with or without replacement) </w:t>
      </w:r>
      <w:r w:rsidR="004913D7">
        <w:rPr>
          <w:color w:val="000000"/>
        </w:rPr>
        <w:t>to</w:t>
      </w:r>
      <w:r>
        <w:rPr>
          <w:color w:val="000000"/>
        </w:rPr>
        <w:t xml:space="preserve"> test the significance of a model</w:t>
      </w:r>
      <w:r w:rsidR="00EE6445">
        <w:rPr>
          <w:color w:val="000000"/>
        </w:rPr>
        <w:t xml:space="preserve"> after removing a </w:t>
      </w:r>
      <w:r w:rsidR="00094469">
        <w:rPr>
          <w:color w:val="000000"/>
        </w:rPr>
        <w:t>subtest</w:t>
      </w:r>
      <w:r w:rsidR="00EE6445">
        <w:rPr>
          <w:color w:val="000000"/>
        </w:rPr>
        <w:t xml:space="preserve"> of downstream targets that are pertinent to </w:t>
      </w:r>
      <w:r w:rsidR="00444223">
        <w:rPr>
          <w:color w:val="000000"/>
        </w:rPr>
        <w:t xml:space="preserve">pathways of interest in the </w:t>
      </w:r>
      <w:r w:rsidR="00FD11A5">
        <w:rPr>
          <w:color w:val="000000"/>
        </w:rPr>
        <w:t xml:space="preserve">gene signature </w:t>
      </w:r>
      <w:r w:rsidR="00FD11A5" w:rsidRPr="00FD11A5">
        <w:rPr>
          <w:color w:val="000000"/>
        </w:rPr>
        <w:t>(PMID: 18757322)</w:t>
      </w:r>
      <w:r>
        <w:rPr>
          <w:color w:val="000000"/>
        </w:rPr>
        <w:t xml:space="preserve">. Previously, </w:t>
      </w:r>
      <w:r w:rsidR="00E46E6E">
        <w:rPr>
          <w:color w:val="000000"/>
        </w:rPr>
        <w:t xml:space="preserve">the T-score system and </w:t>
      </w:r>
      <w:r>
        <w:rPr>
          <w:color w:val="000000"/>
        </w:rPr>
        <w:t>SEM w</w:t>
      </w:r>
      <w:r w:rsidR="00E46E6E">
        <w:rPr>
          <w:color w:val="000000"/>
        </w:rPr>
        <w:t>ere</w:t>
      </w:r>
      <w:r>
        <w:rPr>
          <w:color w:val="000000"/>
        </w:rPr>
        <w:t xml:space="preserve"> applied to gene expression data </w:t>
      </w:r>
      <w:r>
        <w:rPr>
          <w:color w:val="333333"/>
          <w:shd w:val="clear" w:color="auto" w:fill="FFFFFF"/>
        </w:rPr>
        <w:t>to evaluate</w:t>
      </w:r>
      <w:r w:rsidR="00F214F6">
        <w:rPr>
          <w:color w:val="000000"/>
        </w:rPr>
        <w:t xml:space="preserve"> </w:t>
      </w:r>
      <w:r w:rsidRPr="00BA4D2B">
        <w:rPr>
          <w:color w:val="000000"/>
        </w:rPr>
        <w:t xml:space="preserve">gene interactions </w:t>
      </w:r>
      <w:r>
        <w:rPr>
          <w:color w:val="000000"/>
        </w:rPr>
        <w:t>that</w:t>
      </w:r>
      <w:r w:rsidR="00B5294C">
        <w:rPr>
          <w:color w:val="000000"/>
        </w:rPr>
        <w:t xml:space="preserve"> regulate </w:t>
      </w:r>
      <w:r w:rsidRPr="00BA4D2B">
        <w:rPr>
          <w:color w:val="000000"/>
        </w:rPr>
        <w:t xml:space="preserve">the progesterone </w:t>
      </w:r>
      <w:r w:rsidR="00577CE9">
        <w:rPr>
          <w:color w:val="000000"/>
        </w:rPr>
        <w:t>signaling</w:t>
      </w:r>
      <w:r w:rsidR="00577CE9" w:rsidRPr="00BA4D2B">
        <w:rPr>
          <w:color w:val="000000"/>
        </w:rPr>
        <w:t xml:space="preserve"> </w:t>
      </w:r>
      <w:r w:rsidRPr="00BA4D2B">
        <w:rPr>
          <w:color w:val="000000"/>
        </w:rPr>
        <w:t>pathway in the</w:t>
      </w:r>
      <w:r w:rsidR="000B7E94">
        <w:rPr>
          <w:color w:val="000000"/>
        </w:rPr>
        <w:t xml:space="preserve"> mouse</w:t>
      </w:r>
      <w:r w:rsidRPr="00BA4D2B">
        <w:rPr>
          <w:color w:val="000000"/>
        </w:rPr>
        <w:t xml:space="preserve"> uterus </w:t>
      </w:r>
      <w:r w:rsidR="00AF6322">
        <w:rPr>
          <w:color w:val="000000"/>
        </w:rPr>
        <w:t>and</w:t>
      </w:r>
      <w:r w:rsidR="00E80E73">
        <w:rPr>
          <w:color w:val="000000"/>
        </w:rPr>
        <w:t xml:space="preserve"> inference of the gene regulation processes in</w:t>
      </w:r>
      <w:r>
        <w:rPr>
          <w:color w:val="000000"/>
        </w:rPr>
        <w:t xml:space="preserve"> </w:t>
      </w:r>
      <w:r w:rsidRPr="00BA4D2B">
        <w:rPr>
          <w:color w:val="000000"/>
        </w:rPr>
        <w:t xml:space="preserve">human </w:t>
      </w:r>
      <w:r w:rsidR="00B338B9">
        <w:rPr>
          <w:color w:val="000000"/>
        </w:rPr>
        <w:t>uterine specimens</w:t>
      </w:r>
      <w:r>
        <w:rPr>
          <w:color w:val="000000"/>
        </w:rPr>
        <w:t xml:space="preserve"> </w:t>
      </w:r>
      <w:r w:rsidR="001D65F6">
        <w:t>{Rubel, 2016 #1}</w:t>
      </w:r>
      <w:r>
        <w:rPr>
          <w:color w:val="000000"/>
        </w:rPr>
        <w:t>. SEMIPs streamlines this process and allows</w:t>
      </w:r>
      <w:r w:rsidR="009D4500">
        <w:rPr>
          <w:color w:val="000000"/>
        </w:rPr>
        <w:t xml:space="preserve"> </w:t>
      </w:r>
      <w:r>
        <w:rPr>
          <w:color w:val="000000"/>
        </w:rPr>
        <w:t>scientists</w:t>
      </w:r>
      <w:r w:rsidR="003D3765">
        <w:rPr>
          <w:color w:val="000000"/>
        </w:rPr>
        <w:t xml:space="preserve"> of limited</w:t>
      </w:r>
      <w:r w:rsidR="006235DF">
        <w:rPr>
          <w:color w:val="000000"/>
        </w:rPr>
        <w:t xml:space="preserve"> </w:t>
      </w:r>
      <w:r w:rsidR="0063141E">
        <w:rPr>
          <w:color w:val="000000"/>
        </w:rPr>
        <w:t xml:space="preserve">bioinformatic </w:t>
      </w:r>
      <w:r w:rsidR="003D3765">
        <w:rPr>
          <w:color w:val="000000"/>
        </w:rPr>
        <w:t xml:space="preserve">background </w:t>
      </w:r>
      <w:r>
        <w:rPr>
          <w:color w:val="000000"/>
        </w:rPr>
        <w:t>to perform computations and analys</w:t>
      </w:r>
      <w:r w:rsidR="00987EBC">
        <w:rPr>
          <w:color w:val="000000"/>
        </w:rPr>
        <w:t>e</w:t>
      </w:r>
      <w:r>
        <w:rPr>
          <w:color w:val="000000"/>
        </w:rPr>
        <w:t>s through a user-friendly interface</w:t>
      </w:r>
      <w:r>
        <w:t>.</w:t>
      </w:r>
    </w:p>
    <w:p w14:paraId="467191B4" w14:textId="4ED11A2C" w:rsidR="00FE6816" w:rsidRDefault="00075876" w:rsidP="00C72C26">
      <w:pPr>
        <w:pStyle w:val="Heading1"/>
        <w:tabs>
          <w:tab w:val="clear" w:pos="567"/>
        </w:tabs>
      </w:pPr>
      <w:r>
        <w:t xml:space="preserve">Materials and </w:t>
      </w:r>
      <w:r w:rsidR="00892139">
        <w:t>Method</w:t>
      </w:r>
      <w:r>
        <w:t>s</w:t>
      </w:r>
    </w:p>
    <w:p w14:paraId="128FE9FB" w14:textId="77777777" w:rsidR="00197909" w:rsidRDefault="00FE6816" w:rsidP="00464C8E">
      <w:pPr>
        <w:pStyle w:val="Heading2"/>
        <w:tabs>
          <w:tab w:val="clear" w:pos="567"/>
        </w:tabs>
      </w:pPr>
      <w:r w:rsidRPr="001333EF">
        <w:t>Overview of SEMIPs</w:t>
      </w:r>
    </w:p>
    <w:p w14:paraId="18EF3873" w14:textId="09E7BAB2" w:rsidR="00FE6816" w:rsidRDefault="001333EF" w:rsidP="0099111B">
      <w:pPr>
        <w:spacing w:line="480" w:lineRule="auto"/>
        <w:jc w:val="both"/>
      </w:pPr>
      <w:r w:rsidRPr="00E41667">
        <w:rPr>
          <w:color w:val="333333"/>
          <w:shd w:val="clear" w:color="auto" w:fill="FFFFFF"/>
        </w:rPr>
        <w:t xml:space="preserve">This SEMIPs </w:t>
      </w:r>
      <w:proofErr w:type="spellStart"/>
      <w:r w:rsidRPr="00E41667">
        <w:rPr>
          <w:color w:val="333333"/>
          <w:shd w:val="clear" w:color="auto" w:fill="FFFFFF"/>
        </w:rPr>
        <w:t>RShiny</w:t>
      </w:r>
      <w:proofErr w:type="spellEnd"/>
      <w:r w:rsidRPr="00E41667">
        <w:rPr>
          <w:color w:val="333333"/>
          <w:shd w:val="clear" w:color="auto" w:fill="FFFFFF"/>
        </w:rPr>
        <w:t xml:space="preserve"> App 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a two-sided t-statistic (T score) from gene expression data to infer the activities of genes of interest in a quantitative manner. </w:t>
      </w:r>
      <w:r w:rsidR="00B54DD2">
        <w:rPr>
          <w:color w:val="000000"/>
        </w:rPr>
        <w:t xml:space="preserve">Shown in Figure 1, </w:t>
      </w:r>
      <w:r w:rsidR="00B54DD2" w:rsidRPr="00E41667">
        <w:rPr>
          <w:color w:val="333333"/>
          <w:shd w:val="clear" w:color="auto" w:fill="FFFFFF"/>
        </w:rPr>
        <w:lastRenderedPageBreak/>
        <w:t>SEMIPs</w:t>
      </w:r>
      <w:r w:rsidR="00B54DD2" w:rsidRPr="00E41667">
        <w:rPr>
          <w:color w:val="000000"/>
        </w:rPr>
        <w:t xml:space="preserve"> </w:t>
      </w:r>
      <w:r w:rsidR="00B54DD2">
        <w:rPr>
          <w:color w:val="000000"/>
        </w:rPr>
        <w:t>App, which is highlighted in the orange dotted rectangle, facilitates the hypothesis generation and testing framework</w:t>
      </w:r>
      <w:r w:rsidR="00F656C7">
        <w:rPr>
          <w:color w:val="000000"/>
        </w:rPr>
        <w:t>.</w:t>
      </w:r>
      <w:r w:rsidR="00B54DD2">
        <w:rPr>
          <w:color w:val="000000"/>
        </w:rPr>
        <w:t xml:space="preserve"> </w:t>
      </w:r>
      <w:r w:rsidR="00F656C7">
        <w:rPr>
          <w:color w:val="000000"/>
        </w:rPr>
        <w:t>T</w:t>
      </w:r>
      <w:r w:rsidRPr="00E41667">
        <w:rPr>
          <w:color w:val="000000"/>
        </w:rPr>
        <w:t xml:space="preserve">his app also provides a 3-node model fitting function using structural equation modeling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t>
      </w:r>
      <w:r w:rsidR="00394E01">
        <w:rPr>
          <w:color w:val="000000"/>
        </w:rPr>
        <w:t>class</w:t>
      </w:r>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6BAD08A7" w14:textId="43716C35" w:rsidR="00197909" w:rsidRDefault="00FE6816" w:rsidP="00464C8E">
      <w:pPr>
        <w:pStyle w:val="Heading2"/>
        <w:tabs>
          <w:tab w:val="clear" w:pos="567"/>
        </w:tabs>
        <w:ind w:left="562" w:hanging="562"/>
      </w:pPr>
      <w:r w:rsidRPr="00D34AE2">
        <w:t xml:space="preserve">T-score </w:t>
      </w:r>
      <w:r w:rsidR="00357DBA">
        <w:t>C</w:t>
      </w:r>
      <w:r w:rsidRPr="00D34AE2">
        <w:t>alculation</w:t>
      </w:r>
      <w:r w:rsidR="00197909">
        <w:t xml:space="preserve"> </w:t>
      </w:r>
    </w:p>
    <w:p w14:paraId="566F5A12" w14:textId="77B585C9" w:rsidR="0B22F9F8" w:rsidRDefault="479BDDA0" w:rsidP="1FDA6FA8">
      <w:pPr>
        <w:spacing w:line="480" w:lineRule="auto"/>
      </w:pPr>
      <w:r>
        <w:t xml:space="preserve">The T-score </w:t>
      </w:r>
      <w:r w:rsidR="4E63D858">
        <w:t xml:space="preserve">calculation requires </w:t>
      </w:r>
      <w:r w:rsidR="49A802FC">
        <w:t xml:space="preserve">the input of </w:t>
      </w:r>
      <w:r w:rsidR="4E63D858">
        <w:t>two components</w:t>
      </w:r>
      <w:r w:rsidR="0E12C902">
        <w:t xml:space="preserve">, a normalized gene expression matrix of the </w:t>
      </w:r>
      <w:r w:rsidR="16E03A24">
        <w:t>human specimens and a gene signature</w:t>
      </w:r>
      <w:r w:rsidR="49A802FC">
        <w:t xml:space="preserve"> </w:t>
      </w:r>
      <w:r w:rsidR="4B05D955">
        <w:t xml:space="preserve">of the factor of interest. </w:t>
      </w:r>
      <w:r w:rsidR="2246058C">
        <w:t xml:space="preserve"> To generate the normalized gene expression matrix of human tissues, such as microarray </w:t>
      </w:r>
      <w:r w:rsidR="00394E01">
        <w:t>or</w:t>
      </w:r>
      <w:r w:rsidR="2246058C">
        <w:t xml:space="preserve"> </w:t>
      </w:r>
      <w:proofErr w:type="spellStart"/>
      <w:r w:rsidR="2246058C">
        <w:t>RNAseq</w:t>
      </w:r>
      <w:proofErr w:type="spellEnd"/>
      <w:r w:rsidR="2246058C">
        <w:t xml:space="preserve"> data, the expression values of each gene were centered to the median across all samples. If the gene had multiple probes</w:t>
      </w:r>
      <w:r w:rsidR="00F17BEB">
        <w:t xml:space="preserve"> or transcripts</w:t>
      </w:r>
      <w:r w:rsidR="2246058C">
        <w:t>, the probe</w:t>
      </w:r>
      <w:r w:rsidR="00F17BEB">
        <w:t>/transcript</w:t>
      </w:r>
      <w:r w:rsidR="2246058C">
        <w:t xml:space="preserve"> with the highest variation (standard deviation) was chosen to represent that gene.</w:t>
      </w:r>
      <w:r w:rsidR="16E03A24">
        <w:t xml:space="preserve"> </w:t>
      </w:r>
      <w:r w:rsidR="3FE64EB6">
        <w:t xml:space="preserve">The gene signature was </w:t>
      </w:r>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r w:rsidR="6F77C505">
        <w:t xml:space="preserve"> </w:t>
      </w:r>
      <w:proofErr w:type="gramStart"/>
      <w:r w:rsidR="6F77C505">
        <w:t>in a given</w:t>
      </w:r>
      <w:proofErr w:type="gramEnd"/>
      <w:r w:rsidR="35C4C6EB">
        <w:t xml:space="preserve"> set of</w:t>
      </w:r>
      <w:r w:rsidR="6F77C505">
        <w:t xml:space="preserve"> stat</w:t>
      </w:r>
      <w:r w:rsidR="35C4C6EB">
        <w:t xml:space="preserve">istical </w:t>
      </w:r>
      <w:r w:rsidR="69CFDE93">
        <w:t>criteria. Th</w:t>
      </w:r>
      <w:r w:rsidR="3498FCCA">
        <w:t>ese associated downstream tar</w:t>
      </w:r>
      <w:r w:rsidR="427C58A0">
        <w:t xml:space="preserve">gets were further </w:t>
      </w:r>
      <w:proofErr w:type="spellStart"/>
      <w:r w:rsidR="521B9A71">
        <w:t>sub</w:t>
      </w:r>
      <w:r w:rsidR="427C58A0">
        <w:t>grouped</w:t>
      </w:r>
      <w:proofErr w:type="spellEnd"/>
      <w:r w:rsidR="427C58A0">
        <w:t xml:space="preserve"> based on the</w:t>
      </w:r>
      <w:r w:rsidR="1E41276A">
        <w:t xml:space="preserve"> positive</w:t>
      </w:r>
      <w:r w:rsidR="2623C162">
        <w:t xml:space="preserve"> (up-regulated signature)</w:t>
      </w:r>
      <w:r w:rsidR="427C58A0">
        <w:t xml:space="preserve"> or negative</w:t>
      </w:r>
      <w:r w:rsidR="2623C162">
        <w:t xml:space="preserve"> (down-regulated 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 xml:space="preserve">The T-score </w:t>
      </w:r>
      <w:r w:rsidR="0B22F9F8">
        <w:t>was</w:t>
      </w:r>
      <w:r w:rsidR="3FE64EB6">
        <w:t xml:space="preserve"> then</w:t>
      </w:r>
      <w:r w:rsidR="0B22F9F8">
        <w:t xml:space="preserve"> calculated based on the following formula:</w:t>
      </w:r>
    </w:p>
    <w:p w14:paraId="66F301FF" w14:textId="1F1F35B7" w:rsidR="2AFB341C" w:rsidRDefault="2AFB341C" w:rsidP="1FDA6FA8">
      <w:pPr>
        <w:spacing w:line="480" w:lineRule="auto"/>
      </w:pPr>
      <w:proofErr w:type="spellStart"/>
      <w:r>
        <w:t>Tscore</w:t>
      </w:r>
      <w:proofErr w:type="spellEnd"/>
      <w:r>
        <w:t xml:space="preserve"> = d*</w:t>
      </w:r>
      <w:proofErr w:type="gramStart"/>
      <w:r>
        <w:t>TINV(</w:t>
      </w:r>
      <w:proofErr w:type="gramEnd"/>
      <w:r>
        <w:t>p, df);</w:t>
      </w:r>
    </w:p>
    <w:p w14:paraId="14C7036A" w14:textId="34E551B1" w:rsidR="2AFB341C" w:rsidRDefault="2AFB341C" w:rsidP="1FDA6FA8">
      <w:pPr>
        <w:spacing w:line="480" w:lineRule="auto"/>
      </w:pPr>
      <w:proofErr w:type="spellStart"/>
      <w:r>
        <w:t>Where as</w:t>
      </w:r>
      <w:proofErr w:type="spellEnd"/>
      <w:r>
        <w:t>,</w:t>
      </w:r>
    </w:p>
    <w:p w14:paraId="438CA1D6" w14:textId="6B7C2C53" w:rsidR="2AFB341C" w:rsidRDefault="2AFB341C" w:rsidP="1FDA6FA8">
      <w:pPr>
        <w:spacing w:line="480" w:lineRule="auto"/>
      </w:pPr>
      <w:r>
        <w:t>d =1, if the average expressions of homologous genes of up-regulated signature genes is larger than the average expressions of homologous genes of down-regulated signature genes). Otherwise, d = -1.</w:t>
      </w:r>
    </w:p>
    <w:p w14:paraId="331BF934" w14:textId="07D6DBCF" w:rsidR="2AFB341C" w:rsidRDefault="2AFB341C" w:rsidP="1FDA6FA8">
      <w:pPr>
        <w:spacing w:line="480" w:lineRule="auto"/>
      </w:pPr>
      <w:r>
        <w:t>TINV: the function of inverting t statistic.</w:t>
      </w:r>
    </w:p>
    <w:p w14:paraId="690AB6FE" w14:textId="3928C83D" w:rsidR="2AFB341C" w:rsidRDefault="2AFB341C" w:rsidP="1FDA6FA8">
      <w:pPr>
        <w:spacing w:line="480" w:lineRule="auto"/>
      </w:pPr>
      <w:r>
        <w:t>p: p value of 2 tailed t-test of the expressions of homologous genes of up-regulated signature genes and the expressions of homologous genes of down-regulated signature genes with equal variance.</w:t>
      </w:r>
    </w:p>
    <w:p w14:paraId="6BB6F970" w14:textId="6516D5DB" w:rsidR="2AFB341C" w:rsidRDefault="2AFB341C" w:rsidP="1FDA6FA8">
      <w:pPr>
        <w:spacing w:line="480" w:lineRule="auto"/>
      </w:pPr>
      <w:r>
        <w:lastRenderedPageBreak/>
        <w:t>df: degree of freedom; total number of the homologous genes of signature genes minus 2.</w:t>
      </w:r>
    </w:p>
    <w:p w14:paraId="1227E486" w14:textId="4D51DD04" w:rsidR="00E7308E" w:rsidRDefault="00D34AE2" w:rsidP="005A7606">
      <w:pPr>
        <w:spacing w:line="480" w:lineRule="auto"/>
        <w:jc w:val="both"/>
      </w:pPr>
      <w:r>
        <w:t xml:space="preserve">The biological hypothesis generation relies on results obtained from the model animal perturbation system, normally with experimental mice or rats, then projects into human or other animal systems when either direct perturbation is not </w:t>
      </w:r>
      <w:proofErr w:type="gramStart"/>
      <w:r>
        <w:t>possible</w:t>
      </w:r>
      <w:proofErr w:type="gramEnd"/>
      <w:r>
        <w:t xml:space="preserve"> or the variables of interest are not directly measurable. </w:t>
      </w:r>
      <w:r w:rsidR="00B3431B">
        <w:rPr>
          <w:color w:val="000000"/>
        </w:rPr>
        <w:t xml:space="preserve">The </w:t>
      </w:r>
      <w:r w:rsidR="00B3431B" w:rsidRPr="00E41667">
        <w:rPr>
          <w:color w:val="333333"/>
          <w:shd w:val="clear" w:color="auto" w:fill="FFFFFF"/>
        </w:rPr>
        <w:t xml:space="preserve">SEMIPs </w:t>
      </w:r>
      <w:proofErr w:type="spellStart"/>
      <w:r w:rsidR="00B3431B" w:rsidRPr="00E41667">
        <w:rPr>
          <w:color w:val="333333"/>
          <w:shd w:val="clear" w:color="auto" w:fill="FFFFFF"/>
        </w:rPr>
        <w:t>RShiny</w:t>
      </w:r>
      <w:proofErr w:type="spellEnd"/>
      <w:r w:rsidR="00B3431B" w:rsidRPr="00E41667">
        <w:rPr>
          <w:color w:val="333333"/>
          <w:shd w:val="clear" w:color="auto" w:fill="FFFFFF"/>
        </w:rPr>
        <w:t xml:space="preserve"> App</w:t>
      </w:r>
      <w:r w:rsidR="00B3431B">
        <w:rPr>
          <w:color w:val="333333"/>
          <w:shd w:val="clear" w:color="auto" w:fill="FFFFFF"/>
        </w:rPr>
        <w:t xml:space="preserve"> provides an automated route to calculate such T-score with a separated tab “T-Scores” shown in Figure 2. </w:t>
      </w:r>
      <w:r w:rsidR="00640423">
        <w:t>The application will conduct the analysis and produce inferred activity results that can be used in subsequent downstream analyses.</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74BC7DA6" w14:textId="239CAEDD" w:rsidR="0000000F" w:rsidRDefault="00126D2B" w:rsidP="00AE1361">
      <w:pPr>
        <w:spacing w:line="480" w:lineRule="auto"/>
        <w:rPr>
          <w:color w:val="000000"/>
        </w:rPr>
      </w:pPr>
      <w:r>
        <w:t xml:space="preserve">The second feature </w:t>
      </w:r>
      <w:r w:rsidR="00E077CE">
        <w:t>of</w:t>
      </w:r>
      <w:r>
        <w:t xml:space="preserve"> SEMIPs App is the structural equation modeling (SEM</w:t>
      </w:r>
      <w:proofErr w:type="gramStart"/>
      <w:r>
        <w:t>).</w:t>
      </w:r>
      <w:r w:rsidR="00E077CE">
        <w:t>We</w:t>
      </w:r>
      <w:proofErr w:type="gramEnd"/>
      <w:r w:rsidR="00E077CE">
        <w:t xml:space="preserve"> implement the SEM with </w:t>
      </w:r>
      <w:proofErr w:type="spellStart"/>
      <w:r w:rsidR="00E077CE">
        <w:t>lavaan</w:t>
      </w:r>
      <w:proofErr w:type="spellEnd"/>
      <w:r w:rsidR="00E077CE">
        <w:t xml:space="preserve"> package</w:t>
      </w:r>
      <w:r w:rsidR="00E077CE">
        <w:rPr>
          <w:color w:val="000000"/>
        </w:rPr>
        <w:t xml:space="preserve"> </w:t>
      </w:r>
      <w:r w:rsidR="001D65F6">
        <w:rPr>
          <w:color w:val="000000"/>
        </w:rPr>
        <w:t>{</w:t>
      </w:r>
      <w:proofErr w:type="spellStart"/>
      <w:r w:rsidR="001D65F6">
        <w:rPr>
          <w:color w:val="000000"/>
        </w:rPr>
        <w:t>Rosseel</w:t>
      </w:r>
      <w:proofErr w:type="spellEnd"/>
      <w:r w:rsidR="001D65F6">
        <w:rPr>
          <w:color w:val="000000"/>
        </w:rPr>
        <w:t>, 2018 #6}</w:t>
      </w:r>
      <w:r w:rsidR="00E077CE">
        <w:rPr>
          <w:color w:val="000000"/>
        </w:rPr>
        <w:t xml:space="preserve"> to </w:t>
      </w:r>
      <w:r w:rsidR="00E077CE" w:rsidRPr="00E41667">
        <w:rPr>
          <w:color w:val="000000"/>
        </w:rPr>
        <w:t xml:space="preserve">provide a 3-node model fitting function using structural equation modeling 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T-scores</w:t>
      </w:r>
      <w:r w:rsidR="003E1516">
        <w:rPr>
          <w:color w:val="000000"/>
        </w:rPr>
        <w:t xml:space="preserve"> </w:t>
      </w:r>
      <w:r w:rsidR="00EB5059">
        <w:rPr>
          <w:color w:val="000000"/>
        </w:rPr>
        <w:t>and/</w:t>
      </w:r>
      <w:r w:rsidR="003E1516">
        <w:rPr>
          <w:color w:val="000000"/>
        </w:rPr>
        <w:t xml:space="preserve">or normalized RNA levels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are </w:t>
      </w:r>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r w:rsidR="00E077CE">
        <w:rPr>
          <w:color w:val="000000"/>
        </w:rPr>
        <w:t>The app comes with a sample data file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/sampleDAT.txt</w:t>
      </w:r>
      <w:r w:rsidR="00E077CE">
        <w:rPr>
          <w:color w:val="000000"/>
        </w:rPr>
        <w:t xml:space="preserve">”. When the SEM tab is selected (Figure 2), this data will be loaded, users can select three variables from the </w:t>
      </w:r>
      <w:r w:rsidR="0000000F">
        <w:rPr>
          <w:color w:val="000000"/>
        </w:rPr>
        <w:t>drop-down</w:t>
      </w:r>
      <w:r w:rsidR="00E077CE">
        <w:rPr>
          <w:color w:val="000000"/>
        </w:rPr>
        <w:t xml:space="preserve"> list to test the SEM model. The SEMIPs App al</w:t>
      </w:r>
      <w:r w:rsidR="0000000F">
        <w:rPr>
          <w:color w:val="000000"/>
        </w:rPr>
        <w:t>so provides</w:t>
      </w:r>
      <w:r w:rsidR="00E077CE">
        <w:rPr>
          <w:color w:val="000000"/>
        </w:rPr>
        <w:t xml:space="preserve"> a data file template “</w:t>
      </w:r>
      <w:proofErr w:type="spellStart"/>
      <w:r w:rsidR="00E077CE" w:rsidRPr="00E077CE">
        <w:rPr>
          <w:lang w:eastAsia="en-US"/>
        </w:rPr>
        <w:t>app_installation_dir</w:t>
      </w:r>
      <w:proofErr w:type="spellEnd"/>
      <w:r w:rsidR="00E077CE" w:rsidRPr="00E077CE">
        <w:rPr>
          <w:lang w:eastAsia="en-US"/>
        </w:rPr>
        <w:t>/</w:t>
      </w:r>
      <w:proofErr w:type="spellStart"/>
      <w:r w:rsidR="00E077CE" w:rsidRPr="00E077CE">
        <w:rPr>
          <w:lang w:eastAsia="en-US"/>
        </w:rPr>
        <w:t>dataSEM</w:t>
      </w:r>
      <w:proofErr w:type="spellEnd"/>
      <w:r w:rsidR="00E077CE" w:rsidRPr="00E077CE">
        <w:rPr>
          <w:lang w:eastAsia="en-US"/>
        </w:rPr>
        <w:t>/</w:t>
      </w:r>
      <w:r w:rsidR="00E077CE">
        <w:rPr>
          <w:lang w:eastAsia="en-US"/>
        </w:rPr>
        <w:t>_</w:t>
      </w:r>
      <w:r w:rsidR="00E077CE" w:rsidRPr="00E077CE">
        <w:rPr>
          <w:lang w:eastAsia="en-US"/>
        </w:rPr>
        <w:t>sampleDAT.txt</w:t>
      </w:r>
      <w:r w:rsidR="00E077CE">
        <w:rPr>
          <w:color w:val="000000"/>
        </w:rPr>
        <w:t>”</w:t>
      </w:r>
      <w:r w:rsidR="0000000F">
        <w:rPr>
          <w:color w:val="000000"/>
        </w:rPr>
        <w:t xml:space="preserve"> that users can modify and save as “sampleDAT.txt” to overwrite the default data. As a result, users’ data will be loaded when the App is launched next time. Users can save the modeling figure and all fitting statistics from the app.</w:t>
      </w: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3F952B7C" w:rsidR="00197909" w:rsidRDefault="733FF151" w:rsidP="1FDA6FA8">
      <w:pPr>
        <w:spacing w:line="480" w:lineRule="auto"/>
        <w:rPr>
          <w:lang w:eastAsia="en-US"/>
        </w:rPr>
      </w:pPr>
      <w:r w:rsidRPr="1FDA6FA8">
        <w:rPr>
          <w:lang w:eastAsia="en-US"/>
        </w:rPr>
        <w:t xml:space="preserve">The third feature (the bootstrap tab shown in Figure 2) assesses the potential impact from a perturbation on </w:t>
      </w:r>
      <w:r w:rsidR="11BD3873" w:rsidRPr="1FDA6FA8">
        <w:t xml:space="preserve">the proposed genetic network such as removing a downstream molecular pathway or the gene signature of a </w:t>
      </w:r>
      <w:r w:rsidR="1F4CCDCB" w:rsidRPr="1FDA6FA8">
        <w:t>downstream</w:t>
      </w:r>
      <w:r w:rsidR="11BD3873" w:rsidRPr="1FDA6FA8">
        <w:t xml:space="preserve"> effector from the upstream regulator</w:t>
      </w:r>
      <w:r w:rsidRPr="1FDA6FA8">
        <w:rPr>
          <w:lang w:eastAsia="en-US"/>
        </w:rPr>
        <w:t>. We implemented a two-</w:t>
      </w:r>
      <w:r w:rsidRPr="1FDA6FA8">
        <w:rPr>
          <w:lang w:eastAsia="en-US"/>
        </w:rPr>
        <w:lastRenderedPageBreak/>
        <w:t xml:space="preserve">class (elimination with or without replacement) bootstrap resampling for statistical inference (Figure </w:t>
      </w:r>
      <w:r w:rsidR="00705368">
        <w:rPr>
          <w:lang w:eastAsia="en-US"/>
        </w:rPr>
        <w:t>3</w:t>
      </w:r>
      <w:r w:rsidRPr="1FDA6FA8">
        <w:rPr>
          <w:lang w:eastAsia="en-US"/>
        </w:rPr>
        <w:t>), which eliminates unrelated signatures and provides statistical significance to the SEM fitting. For this feature, it is assumed that the users have successfully run a T</w:t>
      </w:r>
      <w:r w:rsidR="00C61AF4">
        <w:rPr>
          <w:lang w:eastAsia="en-US"/>
        </w:rPr>
        <w:t>-</w:t>
      </w:r>
      <w:r w:rsidRPr="1FDA6FA8">
        <w:rPr>
          <w:lang w:eastAsia="en-US"/>
        </w:rPr>
        <w:t xml:space="preserve">score analysis. The users also need to enter the signatures associated with the downstream system of interest to evaluate. To improve the rigor of the statistical test, it is recommended to run the bootstrap a minimum of 1,000 times. </w:t>
      </w:r>
      <w:r w:rsidR="2132E5B0" w:rsidRPr="1FDA6FA8">
        <w:rPr>
          <w:lang w:eastAsia="en-US"/>
        </w:rPr>
        <w:t>This feature involves bootstrapping simulation, it needs multicore hardware and can take more times depending on how many iterations users choose.</w:t>
      </w:r>
    </w:p>
    <w:p w14:paraId="4CD516D3" w14:textId="77777777" w:rsidR="00197909" w:rsidRDefault="00FE6816" w:rsidP="0091725F">
      <w:pPr>
        <w:pStyle w:val="Heading2"/>
        <w:tabs>
          <w:tab w:val="clear" w:pos="567"/>
        </w:tabs>
        <w:ind w:left="562" w:hanging="562"/>
      </w:pPr>
      <w:r w:rsidRPr="00F03004">
        <w:t>Sample Data</w:t>
      </w:r>
    </w:p>
    <w:p w14:paraId="232E3A0E" w14:textId="0A087240" w:rsidR="00197909" w:rsidRDefault="00F03004" w:rsidP="00925F33">
      <w:pPr>
        <w:spacing w:line="480" w:lineRule="auto"/>
        <w:rPr>
          <w:lang w:eastAsia="en-US"/>
        </w:rPr>
      </w:pPr>
      <w:r>
        <w:t xml:space="preserve">The SEMIPs App comes with </w:t>
      </w:r>
      <w:r w:rsidR="00C72C26">
        <w:t xml:space="preserve">four sets of </w:t>
      </w:r>
      <w:r>
        <w:t>testing data and data templates for user to use</w:t>
      </w:r>
      <w:r w:rsidR="00C72C26">
        <w:t xml:space="preserve"> the application and further modify their own data for any customized research projects. They 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0D12650B" w:rsidR="00197909" w:rsidRPr="00925F33" w:rsidRDefault="00925F33" w:rsidP="00925F33">
      <w:pPr>
        <w:spacing w:line="480" w:lineRule="auto"/>
        <w:rPr>
          <w:rStyle w:val="Hyperlink"/>
          <w:b/>
          <w:bCs/>
          <w:color w:val="auto"/>
          <w:u w:val="none"/>
        </w:rPr>
      </w:pPr>
      <w:r>
        <w:rPr>
          <w:color w:val="000000"/>
        </w:rPr>
        <w:t xml:space="preserve">SEMIPs was written in R with the Shiny package </w:t>
      </w:r>
      <w:r w:rsidR="001D65F6">
        <w:rPr>
          <w:color w:val="000000"/>
        </w:rPr>
        <w:t>{</w:t>
      </w:r>
      <w:proofErr w:type="spellStart"/>
      <w:r w:rsidR="001D65F6">
        <w:rPr>
          <w:color w:val="000000"/>
        </w:rPr>
        <w:t>Rstudio</w:t>
      </w:r>
      <w:proofErr w:type="spellEnd"/>
      <w:r w:rsidR="001D65F6">
        <w:rPr>
          <w:color w:val="000000"/>
        </w:rPr>
        <w:t>, 2014 #11}</w:t>
      </w:r>
      <w:r>
        <w:rPr>
          <w:color w:val="000000"/>
        </w:rPr>
        <w:t xml:space="preserve"> that is known for its </w:t>
      </w:r>
      <w:proofErr w:type="gramStart"/>
      <w:r>
        <w:rPr>
          <w:color w:val="000000"/>
        </w:rPr>
        <w:t>light weight</w:t>
      </w:r>
      <w:proofErr w:type="gramEnd"/>
      <w:r>
        <w:rPr>
          <w:color w:val="000000"/>
        </w:rPr>
        <w:t xml:space="preserve"> web development framework with shiny-related features.  The </w:t>
      </w:r>
      <w:proofErr w:type="spellStart"/>
      <w:r>
        <w:rPr>
          <w:color w:val="000000"/>
        </w:rPr>
        <w:t>lavaan</w:t>
      </w:r>
      <w:proofErr w:type="spellEnd"/>
      <w:r>
        <w:rPr>
          <w:color w:val="000000"/>
        </w:rPr>
        <w:t xml:space="preserve"> package </w:t>
      </w:r>
      <w:r w:rsidR="001D65F6">
        <w:rPr>
          <w:color w:val="000000"/>
        </w:rPr>
        <w:t>{</w:t>
      </w:r>
      <w:proofErr w:type="spellStart"/>
      <w:r w:rsidR="001D65F6">
        <w:rPr>
          <w:color w:val="000000"/>
        </w:rPr>
        <w:t>Rosseel</w:t>
      </w:r>
      <w:proofErr w:type="spellEnd"/>
      <w:r w:rsidR="001D65F6">
        <w:rPr>
          <w:color w:val="000000"/>
        </w:rPr>
        <w:t>, 2018 #6}</w:t>
      </w:r>
      <w:r>
        <w:rPr>
          <w:color w:val="000000"/>
        </w:rPr>
        <w:t xml:space="preserve"> was used for the SEM</w:t>
      </w:r>
      <w:r w:rsidR="00FB2FE6">
        <w:rPr>
          <w:color w:val="000000"/>
        </w:rPr>
        <w:t xml:space="preserve">, other </w:t>
      </w:r>
      <w:proofErr w:type="gramStart"/>
      <w:r w:rsidR="00FB2FE6">
        <w:rPr>
          <w:color w:val="000000"/>
        </w:rPr>
        <w:t>depending</w:t>
      </w:r>
      <w:proofErr w:type="gramEnd"/>
      <w:r w:rsidR="00FB2FE6">
        <w:rPr>
          <w:color w:val="000000"/>
        </w:rPr>
        <w:t xml:space="preserve"> packages will be checked at the installation and 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users 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682E4660" w14:textId="2ADADD53" w:rsidR="00721D81" w:rsidRPr="0091725F" w:rsidRDefault="00892139" w:rsidP="0091725F">
      <w:pPr>
        <w:pStyle w:val="Heading1"/>
        <w:tabs>
          <w:tab w:val="clear" w:pos="567"/>
        </w:tabs>
        <w:ind w:left="562" w:hanging="562"/>
      </w:pPr>
      <w:r w:rsidRPr="0091725F">
        <w:t>Results</w:t>
      </w: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5AAEFD5F"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 xml:space="preserve">in </w:t>
      </w:r>
      <w:proofErr w:type="gramStart"/>
      <w:r>
        <w:t>an</w:t>
      </w:r>
      <w:proofErr w:type="gramEnd"/>
      <w:r>
        <w:t xml:space="preserve"> model</w:t>
      </w:r>
      <w:r w:rsidR="36E19A00">
        <w:t xml:space="preserve"> systems</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w:t>
      </w:r>
      <w:r>
        <w:lastRenderedPageBreak/>
        <w:t>s</w:t>
      </w:r>
      <w:r w:rsidR="1C373133">
        <w:t>pecimens</w:t>
      </w:r>
      <w:r w:rsidR="2BDE9122">
        <w:t xml:space="preserve"> via model fitting</w:t>
      </w:r>
      <w:r w:rsidR="22E4E835" w:rsidRPr="1FDA6FA8">
        <w:t xml:space="preserve">. SEMIPs is designed to test concurrently contributions of regulatory effects of two upstream regulators “Fac1” and “Fac2” on the expression of a downstream reporter gene “Endpoint”. Meanwhile, two-directional interactions between the two upstream regulators are also examined. Under this structure, users could test the relationships among the gene expression levels of all three variables. If a hypothesis is involved 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r w:rsidR="22E4E835" w:rsidRPr="1FDA6FA8">
        <w:t xml:space="preserve">dataset that are derived from human biopsies) through the T-score calculation function. The resulting T-scores will serve as the surrogate molecular activities to test for the manifestation of the proposed genetic network in human specimens via model fitting. </w:t>
      </w:r>
      <w:r w:rsidR="21BA8E01" w:rsidRPr="1FDA6FA8">
        <w:t xml:space="preserve"> </w:t>
      </w:r>
    </w:p>
    <w:p w14:paraId="6DA70959" w14:textId="22DB54EB" w:rsidR="00197909" w:rsidRDefault="21BA8E01" w:rsidP="1FDA6FA8">
      <w:pPr>
        <w:spacing w:line="480" w:lineRule="auto"/>
      </w:pPr>
      <w:r w:rsidRPr="1FDA6FA8">
        <w:t>For the hypothesis generat</w:t>
      </w:r>
      <w:r w:rsidR="001545ED">
        <w:t>i</w:t>
      </w:r>
      <w:r w:rsidRPr="1FDA6FA8">
        <w:t xml:space="preserve">on purpose, a </w:t>
      </w:r>
      <w:r w:rsidR="00156AB3" w:rsidRPr="1FDA6FA8">
        <w:t>subset</w:t>
      </w:r>
      <w:r w:rsidRPr="1FDA6FA8">
        <w:t xml:space="preserve"> of genes that are associated with pathways of interest or downstream effectors could be removed from the upstream regulator’s gene signature as a in silico perturbation to infer the potential impact of losing the downstream signaling on the activities of the upstream regulator (PMID: 18757322).</w:t>
      </w:r>
      <w:r w:rsidR="7B187B40">
        <w:t xml:space="preserve"> </w:t>
      </w:r>
      <w:r w:rsidR="000A45E1">
        <w:t xml:space="preserve">Based on the SEM model, a presumed relationship can be tested in humans by determining the significance of the inference via a non-parametric bootstrap resampling framework. The resulting perturbed pathways </w:t>
      </w:r>
      <w:r w:rsidR="5EBC0495" w:rsidRPr="1FDA6FA8">
        <w:t>would help to prioritize experimentations in model systems.</w:t>
      </w:r>
      <w:r w:rsidR="000A45E1">
        <w:t xml:space="preserve"> These workflow steps are shown within the dotted rectangle on the right side of Figure </w:t>
      </w:r>
      <w:r w:rsidR="7B187B40">
        <w:t xml:space="preserve">1 with three major </w:t>
      </w:r>
      <w:r w:rsidR="12D32A3C">
        <w:t>features implemented in the SEMPIPs App as the function tabs when the Shiny App is launched (Figure 2).</w:t>
      </w:r>
    </w:p>
    <w:p w14:paraId="2AC60EFB" w14:textId="2BBF3E6E"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r w:rsidR="00197909">
        <w:t>A</w:t>
      </w:r>
      <w:r w:rsidRPr="00321121">
        <w:t xml:space="preserve">ssisted </w:t>
      </w:r>
      <w:r w:rsidR="00197909">
        <w:t>T</w:t>
      </w:r>
      <w:r w:rsidRPr="00321121">
        <w:t xml:space="preserve">ranslational </w:t>
      </w:r>
      <w:r w:rsidR="00197909">
        <w:t>R</w:t>
      </w:r>
      <w:r w:rsidRPr="00321121">
        <w:t>esearch</w:t>
      </w:r>
    </w:p>
    <w:p w14:paraId="55927DFD" w14:textId="7B7DBA99" w:rsidR="00F250EF" w:rsidRDefault="00F250EF" w:rsidP="00F250EF">
      <w:pPr>
        <w:spacing w:line="480" w:lineRule="auto"/>
      </w:pPr>
      <w:r>
        <w:t>T</w:t>
      </w:r>
      <w:r w:rsidR="001839DD">
        <w:t>he T</w:t>
      </w:r>
      <w:r>
        <w:t xml:space="preserve">-score 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 </w:t>
      </w:r>
      <w:commentRangeStart w:id="7"/>
      <w:r w:rsidR="0000198C" w:rsidRPr="0000198C">
        <w:t>[PMID: 25295534, 19666588, 19490893, 18757322]</w:t>
      </w:r>
      <w:commentRangeEnd w:id="7"/>
      <w:r w:rsidR="00277DC9">
        <w:rPr>
          <w:rStyle w:val="CommentReference"/>
          <w:rFonts w:eastAsiaTheme="minorHAnsi" w:cstheme="minorBidi"/>
          <w:lang w:eastAsia="en-US"/>
        </w:rPr>
        <w:commentReference w:id="7"/>
      </w:r>
      <w:r>
        <w:t xml:space="preserve">.  </w:t>
      </w:r>
      <w:r w:rsidR="00835EE5">
        <w:t>In</w:t>
      </w:r>
      <w:r>
        <w:t xml:space="preserve"> </w:t>
      </w:r>
      <w:r w:rsidR="001D7E50">
        <w:t>a</w:t>
      </w:r>
      <w:r w:rsidR="00835EE5">
        <w:t xml:space="preserve"> model system</w:t>
      </w:r>
      <w:r>
        <w:t xml:space="preserve">, the </w:t>
      </w:r>
      <w:r w:rsidR="00EF709E">
        <w:t>biological replicates</w:t>
      </w:r>
      <w:r>
        <w:t xml:space="preserve"> are randomly assigned into two groups, where one group will receive “placebo” and/or no treatment and another group will receive the perturbation treatment. Experimental measurement</w:t>
      </w:r>
      <w:r w:rsidR="00A32AE6">
        <w:t>s</w:t>
      </w:r>
      <w:r>
        <w:t xml:space="preserve"> will be properly collected from both </w:t>
      </w:r>
      <w:r>
        <w:lastRenderedPageBreak/>
        <w:t>groups (</w:t>
      </w:r>
      <w:r w:rsidR="00156AB3">
        <w:t>i.e.,</w:t>
      </w:r>
      <w:r>
        <w:t xml:space="preserve"> gene expression profile 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analysis with directionality (up/down regulation). Such a list of genes/probes are deemed collectively as the “gene signature” of biological responses to a particular perturbation</w:t>
      </w:r>
      <w:r w:rsidR="00480444">
        <w:t xml:space="preserve"> in a given context such as cell or tissue </w:t>
      </w:r>
      <w:r w:rsidR="00156AB3">
        <w:t>types</w:t>
      </w:r>
      <w:r w:rsidR="00480444">
        <w:t xml:space="preserve"> of interest</w:t>
      </w:r>
      <w:r>
        <w:t>. And these</w:t>
      </w:r>
      <w:r w:rsidR="00A50596">
        <w:t xml:space="preserve"> downstream target</w:t>
      </w:r>
      <w:r>
        <w:t xml:space="preserve"> genes</w:t>
      </w:r>
      <w:r w:rsidR="00A50596">
        <w:t xml:space="preserve"> of the </w:t>
      </w:r>
      <w:r w:rsidR="00CE6A78">
        <w:t xml:space="preserve">perturbed </w:t>
      </w:r>
      <w:r w:rsidR="008603E5">
        <w:t>molecule</w:t>
      </w:r>
      <w:r>
        <w:t xml:space="preserve"> are referred as “signature genes”</w:t>
      </w:r>
      <w:r w:rsidR="00CE6A78">
        <w:t xml:space="preserve"> of th</w:t>
      </w:r>
      <w:r w:rsidR="0041051E">
        <w:t xml:space="preserve">e </w:t>
      </w:r>
      <w:r w:rsidR="002F3A17">
        <w:t>molecule</w:t>
      </w:r>
      <w:r w:rsidR="0041051E">
        <w:t xml:space="preserve"> of interest</w:t>
      </w:r>
      <w:r>
        <w:t>.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behavior </w:t>
      </w:r>
      <w:r w:rsidR="00C2202C">
        <w:t>of the gene of interest</w:t>
      </w:r>
      <w:r w:rsidR="00CB7A52">
        <w:t xml:space="preserve"> is conserved between the chosen model system and the human specimens</w:t>
      </w:r>
      <w:r>
        <w:t xml:space="preserve">. </w:t>
      </w:r>
    </w:p>
    <w:p w14:paraId="5E81EAAF" w14:textId="28D45EE9" w:rsidR="00F250EF" w:rsidRDefault="00F250EF" w:rsidP="00F250EF">
      <w:pPr>
        <w:spacing w:line="480" w:lineRule="auto"/>
      </w:pPr>
      <w:r>
        <w:t xml:space="preserve">In </w:t>
      </w:r>
      <w:r w:rsidR="00187B22">
        <w:t xml:space="preserve">the </w:t>
      </w:r>
      <w:r w:rsidR="00507F15">
        <w:t xml:space="preserve">gene expression dataset </w:t>
      </w:r>
      <w:r w:rsidR="002F3A17">
        <w:t>(</w:t>
      </w:r>
      <w:r w:rsidR="00156AB3">
        <w:t>i.e.,</w:t>
      </w:r>
      <w:r w:rsidR="002F3A17">
        <w:t xml:space="preserve"> human) </w:t>
      </w:r>
      <w:r w:rsidR="00507F15">
        <w:t xml:space="preserve">that </w:t>
      </w:r>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r w:rsidR="003A6DAC">
        <w:t>s</w:t>
      </w:r>
      <w:r>
        <w:t xml:space="preserve"> of th</w:t>
      </w:r>
      <w:r w:rsidR="00E8074D">
        <w:t>e</w:t>
      </w:r>
      <w:r>
        <w:t xml:space="preserve"> </w:t>
      </w:r>
      <w:r w:rsidR="003A6DAC">
        <w:t>signature genes</w:t>
      </w:r>
      <w:r>
        <w:t xml:space="preserve"> </w:t>
      </w:r>
      <w:r w:rsidR="005B648F">
        <w:t>were</w:t>
      </w:r>
      <w:r w:rsidR="009B194C">
        <w:t xml:space="preserve"> 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T-scores</w:t>
      </w:r>
      <w:r w:rsidR="005C0CF5">
        <w:t xml:space="preserve"> </w:t>
      </w:r>
      <w:r w:rsidR="00E50044">
        <w:t xml:space="preserve">of individual samples in the dataset </w:t>
      </w:r>
      <w:r w:rsidR="00155B8E">
        <w:t>were calculated by a</w:t>
      </w:r>
      <w:r>
        <w:t xml:space="preserve"> normal t-statistics from these two groups of measurement</w:t>
      </w:r>
      <w:r w:rsidR="00853E7B">
        <w:t>s</w:t>
      </w:r>
      <w:r>
        <w:t xml:space="preserve"> to </w:t>
      </w:r>
      <w:r w:rsidR="002D7B08">
        <w:t xml:space="preserve">derive a single number as a </w:t>
      </w:r>
      <w:r w:rsidR="003602B6">
        <w:t>quantitative surrogate of</w:t>
      </w:r>
      <w:r>
        <w:t xml:space="preserve"> </w:t>
      </w:r>
      <w:r w:rsidR="00853E7B">
        <w:t>molecular activities</w:t>
      </w:r>
      <w:r w:rsidR="003602B6">
        <w:t xml:space="preserve"> of interest.</w:t>
      </w:r>
      <w:r w:rsidR="00853E7B">
        <w:t xml:space="preserve"> </w:t>
      </w:r>
      <w:r>
        <w:t>S</w:t>
      </w:r>
      <w:r w:rsidR="00F70BA9">
        <w:t>pecimens</w:t>
      </w:r>
      <w:r>
        <w:t xml:space="preserve"> with T-score</w:t>
      </w:r>
      <w:r w:rsidR="00874D24">
        <w:t>s</w:t>
      </w:r>
      <w:r>
        <w:t xml:space="preserve"> larger than 0, which share a similar signature gene expression profile from the model </w:t>
      </w:r>
      <w:r w:rsidR="00874D24">
        <w:t>system</w:t>
      </w:r>
      <w:r>
        <w:t>, were classified as having gene signature activities and vice versa.</w:t>
      </w:r>
    </w:p>
    <w:p w14:paraId="2F92096B" w14:textId="713F03F5" w:rsidR="00197909" w:rsidRPr="00B63C3C" w:rsidRDefault="00AC3BFE" w:rsidP="00AA6E92">
      <w:pPr>
        <w:spacing w:line="480" w:lineRule="auto"/>
        <w:rPr>
          <w:color w:val="333333"/>
          <w:shd w:val="clear" w:color="auto" w:fill="FFFFFF"/>
        </w:rPr>
      </w:pPr>
      <w:r>
        <w:t xml:space="preserve">As an </w:t>
      </w:r>
      <w:proofErr w:type="gramStart"/>
      <w:r>
        <w:t>example</w:t>
      </w:r>
      <w:proofErr w:type="gramEnd"/>
      <w:r>
        <w:t xml:space="preserve"> i</w:t>
      </w:r>
      <w:r w:rsidR="009B5320">
        <w:t>n the SEM</w:t>
      </w:r>
      <w:r w:rsidR="00A70110">
        <w:t>I</w:t>
      </w:r>
      <w:r w:rsidR="009B5320">
        <w:t>Ps, u</w:t>
      </w:r>
      <w:r w:rsidR="006D60EC">
        <w:t>sers can upload</w:t>
      </w:r>
      <w:r w:rsidR="006D60EC" w:rsidRPr="00465DB5">
        <w:t xml:space="preserve"> </w:t>
      </w:r>
      <w:r w:rsidR="006D60EC">
        <w:t>(</w:t>
      </w:r>
      <w:r w:rsidR="006D60EC" w:rsidRPr="00465DB5">
        <w:t>1</w:t>
      </w:r>
      <w:r w:rsidR="006D60EC">
        <w:t xml:space="preserve">) </w:t>
      </w:r>
      <w:r w:rsidR="006D60EC" w:rsidRPr="00465DB5">
        <w:t xml:space="preserve">A list of </w:t>
      </w:r>
      <w:r w:rsidR="006D60EC">
        <w:t xml:space="preserve">gene </w:t>
      </w:r>
      <w:r w:rsidR="006D60EC" w:rsidRPr="00465DB5">
        <w:t xml:space="preserve">signature (in Entrez </w:t>
      </w:r>
      <w:r w:rsidR="006D60EC">
        <w:t xml:space="preserve">gene </w:t>
      </w:r>
      <w:r w:rsidR="006D60EC" w:rsidRPr="00465DB5">
        <w:t xml:space="preserve">symbol format) </w:t>
      </w:r>
      <w:r w:rsidR="006D60EC">
        <w:t>obtained from a study of interest</w:t>
      </w:r>
      <w:r w:rsidR="00B63C3C">
        <w:t xml:space="preserve"> (</w:t>
      </w:r>
      <w:r w:rsidR="00FA25FB">
        <w:t>e.g.</w:t>
      </w:r>
      <w:r w:rsidR="00B63C3C">
        <w:t xml:space="preserve"> Human Sig.xlsx)</w:t>
      </w:r>
      <w:r w:rsidR="006D60EC">
        <w:t xml:space="preserve"> </w:t>
      </w:r>
      <w:r w:rsidR="006D60EC" w:rsidRPr="00465DB5">
        <w:t xml:space="preserve">and </w:t>
      </w:r>
      <w:r w:rsidR="006D60EC">
        <w:t>(</w:t>
      </w:r>
      <w:r w:rsidR="006D60EC" w:rsidRPr="00465DB5">
        <w:t>2</w:t>
      </w:r>
      <w:r w:rsidR="006D60EC">
        <w:t>)</w:t>
      </w:r>
      <w:r w:rsidR="006D60EC" w:rsidRPr="00465DB5">
        <w:t xml:space="preserve"> A</w:t>
      </w:r>
      <w:r w:rsidR="006D60EC">
        <w:t xml:space="preserve"> gene</w:t>
      </w:r>
      <w:r w:rsidR="006D60EC" w:rsidRPr="00465DB5">
        <w:t xml:space="preserve"> expression </w:t>
      </w:r>
      <w:r w:rsidR="006D60EC">
        <w:t xml:space="preserve">data matrix that consists of gene expression profiles in a given context </w:t>
      </w:r>
      <w:r w:rsidR="00B63C3C">
        <w:t>(</w:t>
      </w:r>
      <w:r w:rsidR="00FA25FB">
        <w:t>e.g.</w:t>
      </w:r>
      <w:r w:rsidR="00B63C3C">
        <w:t xml:space="preserve"> 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Once successfully uploaded, top few lines of data will be visible for preview</w:t>
      </w:r>
      <w:r w:rsidR="00B63C3C">
        <w:t xml:space="preserve"> (Figure 2)</w:t>
      </w:r>
      <w:r w:rsidR="006D60EC">
        <w:t>. For illustration purposes, we provide both mouse signature</w:t>
      </w:r>
      <w:r w:rsidR="00472115">
        <w:t xml:space="preserve"> (</w:t>
      </w:r>
      <w:r w:rsidR="00156AB3">
        <w:t>e.g.,</w:t>
      </w:r>
      <w:r w:rsidR="00472115">
        <w:t xml:space="preserve"> Mouse Sig.xlsx)</w:t>
      </w:r>
      <w:r w:rsidR="006D60EC">
        <w:t xml:space="preserve"> and human signature files, the proper matched specie needs to be selected. T-sc</w:t>
      </w:r>
      <w:r w:rsidR="00B63C3C">
        <w:t xml:space="preserve">ores will be calculated by clicking the green “Go!” button, the top 10 rows of the T-scores will be shown for preview. The users are encouraged to download the T-Scores for further </w:t>
      </w:r>
      <w:r w:rsidR="00B63C3C">
        <w:lastRenderedPageBreak/>
        <w:t>analysis.</w:t>
      </w:r>
      <w:r w:rsidR="00CC4505">
        <w:t xml:space="preserve"> Since the T-Scores are calculated from two-side T-test, the corresponding p-values are also reported (the second column in T-Scores results shown in Figure 2).</w:t>
      </w:r>
    </w:p>
    <w:p w14:paraId="67F2B78C" w14:textId="77777777" w:rsidR="00197909" w:rsidRDefault="00AD3C19" w:rsidP="0091725F">
      <w:pPr>
        <w:pStyle w:val="Heading2"/>
        <w:tabs>
          <w:tab w:val="clear" w:pos="567"/>
        </w:tabs>
        <w:ind w:left="562" w:hanging="562"/>
      </w:pPr>
      <w:r w:rsidRPr="00321121">
        <w:t>Flexible S</w:t>
      </w:r>
      <w:r w:rsidR="00F00D75">
        <w:t xml:space="preserve">tructural </w:t>
      </w:r>
      <w:r w:rsidR="00F00D75" w:rsidRPr="00321121">
        <w:t>E</w:t>
      </w:r>
      <w:r w:rsidR="00F00D75">
        <w:t xml:space="preserve">quation </w:t>
      </w:r>
      <w:r w:rsidRPr="00321121">
        <w:t>M</w:t>
      </w:r>
      <w:r w:rsidR="00F00D75">
        <w:t>odeling</w:t>
      </w:r>
    </w:p>
    <w:p w14:paraId="3D3B38FE" w14:textId="4714B9F3" w:rsidR="00AD3C19" w:rsidRDefault="00F0574E" w:rsidP="00321121">
      <w:pPr>
        <w:tabs>
          <w:tab w:val="left" w:pos="2024"/>
        </w:tabs>
        <w:spacing w:line="480" w:lineRule="auto"/>
      </w:pPr>
      <w:r>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5A7606">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 o</w:t>
      </w:r>
      <w:r w:rsidR="006239CD">
        <w:t>f</w:t>
      </w:r>
      <w:r w:rsidR="00843813">
        <w:t xml:space="preserve"> a </w:t>
      </w:r>
      <w:r w:rsidR="00EC4092">
        <w:t xml:space="preserve">hypothesis </w:t>
      </w:r>
      <w:r w:rsidR="006B7899">
        <w:t>in which</w:t>
      </w:r>
      <w:r w:rsidR="00F72AEC" w:rsidRPr="00F72AEC">
        <w:t xml:space="preserve"> </w:t>
      </w:r>
      <w:r w:rsidR="00F72AEC">
        <w:t>two upstream regulators</w:t>
      </w:r>
      <w:r w:rsidR="00EC4092">
        <w:t xml:space="preserve"> </w:t>
      </w:r>
      <w:r w:rsidR="00117C2F">
        <w:t xml:space="preserve">(“Fac1” and “Fac2” in Figure 1) </w:t>
      </w:r>
      <w:r w:rsidR="000774C5">
        <w:t>concurrent</w:t>
      </w:r>
      <w:r w:rsidR="00990AB9">
        <w:t xml:space="preserve">ly </w:t>
      </w:r>
      <w:r w:rsidR="00F72AEC">
        <w:t>regulate</w:t>
      </w:r>
      <w:r w:rsidR="000774C5">
        <w:t xml:space="preserve"> </w:t>
      </w:r>
      <w:r w:rsidR="006574F3">
        <w:t>the levels of one downstream reporter gene</w:t>
      </w:r>
      <w:r w:rsidR="00BA0982">
        <w:t xml:space="preserve"> </w:t>
      </w:r>
      <w:r w:rsidR="00117C2F">
        <w:t xml:space="preserve">(Endpoint in Figure 1) </w:t>
      </w:r>
      <w:r w:rsidR="00BA0982">
        <w:t>in a 3-node model</w:t>
      </w:r>
      <w:r w:rsidR="00117C2F">
        <w:t xml:space="preserve"> (Figure 1)</w:t>
      </w:r>
      <w:r w:rsidR="00BA0982">
        <w:t xml:space="preserve">. </w:t>
      </w:r>
      <w:r w:rsidR="00843813">
        <w:t xml:space="preserve"> </w:t>
      </w:r>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a T-score format. </w:t>
      </w:r>
      <w:r w:rsidR="00117C2F">
        <w:t xml:space="preserve">Our current SEM model tests both upstream regulators in a regression model on the “endpoint”, where </w:t>
      </w:r>
      <w:r w:rsidR="00224AF8" w:rsidRPr="005A7606">
        <w:rPr>
          <w:highlight w:val="yellow"/>
        </w:rPr>
        <w:sym w:font="Symbol" w:char="F067"/>
      </w:r>
      <w:r w:rsidR="006A1BBB" w:rsidRPr="005A7606">
        <w:rPr>
          <w:highlight w:val="yellow"/>
        </w:rPr>
        <w:t>11</w:t>
      </w:r>
      <w:r w:rsidR="00117C2F">
        <w:rPr>
          <w:highlight w:val="yellow"/>
        </w:rPr>
        <w:t xml:space="preserve"> and</w:t>
      </w:r>
      <w:r w:rsidR="006A1BBB" w:rsidRPr="005A7606">
        <w:rPr>
          <w:highlight w:val="yellow"/>
        </w:rPr>
        <w:t xml:space="preserve"> </w:t>
      </w:r>
      <w:r w:rsidR="006A1BBB" w:rsidRPr="005A7606">
        <w:rPr>
          <w:highlight w:val="yellow"/>
        </w:rPr>
        <w:sym w:font="Symbol" w:char="F067"/>
      </w:r>
      <w:r w:rsidR="006A1BBB" w:rsidRPr="005A7606">
        <w:rPr>
          <w:highlight w:val="yellow"/>
        </w:rPr>
        <w:t>21</w:t>
      </w:r>
      <w:r w:rsidR="00117C2F">
        <w:rPr>
          <w:highlight w:val="yellow"/>
        </w:rPr>
        <w:t xml:space="preserve"> are the coefficients in the regression model and</w:t>
      </w:r>
      <w:r w:rsidR="006A1BBB" w:rsidRPr="005A7606">
        <w:rPr>
          <w:highlight w:val="yellow"/>
        </w:rPr>
        <w:t xml:space="preserve"> </w:t>
      </w:r>
      <w:r w:rsidR="000306BA" w:rsidRPr="005A7606">
        <w:rPr>
          <w:highlight w:val="yellow"/>
        </w:rPr>
        <w:sym w:font="Symbol" w:char="F065"/>
      </w:r>
      <w:r w:rsidR="000306BA" w:rsidRPr="005A7606">
        <w:rPr>
          <w:highlight w:val="yellow"/>
        </w:rPr>
        <w:t xml:space="preserve">1 </w:t>
      </w:r>
      <w:r w:rsidR="00117C2F">
        <w:rPr>
          <w:highlight w:val="yellow"/>
        </w:rPr>
        <w:t>is the model residual</w:t>
      </w:r>
      <w:r w:rsidR="000B6D58" w:rsidRPr="005A7606">
        <w:rPr>
          <w:highlight w:val="yellow"/>
        </w:rPr>
        <w:t xml:space="preserve"> </w:t>
      </w:r>
      <w:r w:rsidR="00117C2F">
        <w:rPr>
          <w:highlight w:val="yellow"/>
        </w:rPr>
        <w:t>(F</w:t>
      </w:r>
      <w:r w:rsidR="000B6D58" w:rsidRPr="005A7606">
        <w:rPr>
          <w:highlight w:val="yellow"/>
        </w:rPr>
        <w:t>igure 1</w:t>
      </w:r>
      <w:r w:rsidR="00117C2F">
        <w:t>)</w:t>
      </w:r>
      <w:r w:rsidR="000B6D58">
        <w:t>.</w:t>
      </w:r>
      <w:r w:rsidR="00EE08BA">
        <w:t xml:space="preserve"> </w:t>
      </w:r>
      <w:r w:rsidR="00351474">
        <w:t xml:space="preserve">The model also assumes and tests the </w:t>
      </w:r>
      <w:r w:rsidR="007B066F">
        <w:t>correlations</w:t>
      </w:r>
      <w:r w:rsidR="00351474">
        <w:t xml:space="preserve"> between these two upstream regulators represented by the arc both-ended error pointing to each other. </w:t>
      </w:r>
      <w:r w:rsidR="007C14C7">
        <w:t>This model also examine</w:t>
      </w:r>
      <w:r w:rsidR="0012448C">
        <w:t>s</w:t>
      </w:r>
      <w:r w:rsidR="007C14C7">
        <w:t xml:space="preserve"> the </w:t>
      </w:r>
      <w:r w:rsidR="00322FC6">
        <w:t>mutual</w:t>
      </w:r>
      <w:r w:rsidR="0097324D">
        <w:t xml:space="preserve"> influence </w:t>
      </w:r>
      <w:r w:rsidR="00DE5FF2">
        <w:t>between</w:t>
      </w:r>
      <w:r w:rsidR="006D71BD">
        <w:t xml:space="preserve"> </w:t>
      </w:r>
      <w:r w:rsidR="006A46D9">
        <w:t xml:space="preserve">the two upstream </w:t>
      </w:r>
      <w:r w:rsidR="00322FC6">
        <w:t>regulators</w:t>
      </w:r>
      <w:r w:rsidR="005D3278">
        <w:t>’</w:t>
      </w:r>
      <w:r w:rsidR="006A46D9">
        <w:t xml:space="preserve"> </w:t>
      </w:r>
      <w:r w:rsidR="00322FC6">
        <w:t>activities</w:t>
      </w:r>
      <w:r w:rsidR="006A46D9">
        <w:t xml:space="preserve"> or levels</w:t>
      </w:r>
      <w:r w:rsidR="00DE5FF2">
        <w:t>, which</w:t>
      </w:r>
      <w:r w:rsidR="0012448C">
        <w:t xml:space="preserve"> </w:t>
      </w:r>
      <w:r w:rsidR="00DB17E2">
        <w:t>may serve as</w:t>
      </w:r>
      <w:r w:rsidR="006A46D9">
        <w:t xml:space="preserve"> </w:t>
      </w:r>
      <w:r w:rsidR="00DB17E2">
        <w:t xml:space="preserve">a </w:t>
      </w:r>
      <w:r w:rsidR="00315A09">
        <w:t>predication on candidate genetic interactions between the</w:t>
      </w:r>
      <w:r w:rsidR="00DB17E2">
        <w:t xml:space="preserve"> two factors</w:t>
      </w:r>
      <w:r w:rsidR="00315A09">
        <w:t xml:space="preserve"> </w:t>
      </w:r>
      <w:r w:rsidR="0073100B">
        <w:t xml:space="preserve">within the context of the gene expression data matrix. </w:t>
      </w:r>
      <w:r w:rsidR="00A6492A">
        <w:t>Operationally, o</w:t>
      </w:r>
      <w:r w:rsidR="006D2395">
        <w:t xml:space="preserve">nce the SEM tab is selected, the default data </w:t>
      </w:r>
      <w:r w:rsidR="00B40490">
        <w:t>(</w:t>
      </w:r>
      <w:r w:rsidR="00B40490">
        <w:rPr>
          <w:color w:val="000000"/>
        </w:rPr>
        <w:t>“</w:t>
      </w:r>
      <w:proofErr w:type="spellStart"/>
      <w:r w:rsidR="00B40490" w:rsidRPr="00E077CE">
        <w:rPr>
          <w:lang w:eastAsia="en-US"/>
        </w:rPr>
        <w:t>app_installation_dir</w:t>
      </w:r>
      <w:proofErr w:type="spellEnd"/>
      <w:r w:rsidR="00B40490" w:rsidRPr="00E077CE">
        <w:rPr>
          <w:lang w:eastAsia="en-US"/>
        </w:rPr>
        <w:t>/</w:t>
      </w:r>
      <w:proofErr w:type="spellStart"/>
      <w:r w:rsidR="00B40490" w:rsidRPr="00E077CE">
        <w:rPr>
          <w:lang w:eastAsia="en-US"/>
        </w:rPr>
        <w:t>dataSEM</w:t>
      </w:r>
      <w:proofErr w:type="spellEnd"/>
      <w:r w:rsidR="00B40490" w:rsidRPr="00E077CE">
        <w:rPr>
          <w:lang w:eastAsia="en-US"/>
        </w:rPr>
        <w:t>/sampleDAT.txt</w:t>
      </w:r>
      <w:r w:rsidR="00B40490">
        <w:rPr>
          <w:color w:val="000000"/>
        </w:rPr>
        <w:t>”</w:t>
      </w:r>
      <w:r w:rsidR="00B40490">
        <w:t xml:space="preserve">) </w:t>
      </w:r>
      <w:r w:rsidR="006D2395">
        <w:t>will be loaded, and all features are available for users to choose from the drop-down windows</w:t>
      </w:r>
      <w:r w:rsidR="00C160C5">
        <w:t xml:space="preserve"> (Figure 2)</w:t>
      </w:r>
      <w:r w:rsidR="006D2395">
        <w:t xml:space="preserve">. Two </w:t>
      </w:r>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 The tool reports model fitting statistics in a compressed (zipped) file that can be downloaded, the three-node SEM figure can also 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aid prioritizing </w:t>
      </w:r>
      <w:r w:rsidR="00E1781E">
        <w:t>wet</w:t>
      </w:r>
      <w:r w:rsidR="00AD1632">
        <w:t xml:space="preserve"> </w:t>
      </w:r>
      <w:r w:rsidR="00E1781E">
        <w:t xml:space="preserve">lab </w:t>
      </w:r>
      <w:r w:rsidR="00014217">
        <w:t>experimentations and establishing clinical relevance.</w:t>
      </w:r>
    </w:p>
    <w:p w14:paraId="3DEACFF0" w14:textId="041C879C" w:rsidR="00197909" w:rsidRDefault="00AD3C19" w:rsidP="0091725F">
      <w:pPr>
        <w:pStyle w:val="Heading2"/>
        <w:tabs>
          <w:tab w:val="clear" w:pos="567"/>
        </w:tabs>
        <w:ind w:left="562" w:hanging="562"/>
      </w:pPr>
      <w:r w:rsidRPr="00B40490">
        <w:lastRenderedPageBreak/>
        <w:t xml:space="preserve">Two-class </w:t>
      </w:r>
      <w:r w:rsidR="00197909">
        <w:t>B</w:t>
      </w:r>
      <w:r w:rsidRPr="00B40490">
        <w:t xml:space="preserve">ootstrap </w:t>
      </w:r>
      <w:r w:rsidR="00197909">
        <w:t>S</w:t>
      </w:r>
      <w:r w:rsidRPr="00B40490">
        <w:t>imulation</w:t>
      </w:r>
    </w:p>
    <w:p w14:paraId="00279135" w14:textId="24C25F0B" w:rsidR="00AD3C19" w:rsidRDefault="00AC542B" w:rsidP="0091725F">
      <w:pPr>
        <w:spacing w:line="480" w:lineRule="auto"/>
      </w:pPr>
      <w:r>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summary </w:t>
      </w:r>
      <w:r w:rsidR="00827845">
        <w:t>presentation</w:t>
      </w:r>
      <w:r w:rsidR="00217BC3">
        <w:t xml:space="preserve"> of </w:t>
      </w:r>
      <w:r w:rsidR="00FC6C71">
        <w:t xml:space="preserve">activities 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t xml:space="preserve">In silico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87147B" w:rsidRPr="1FDA6FA8">
        <w:t>(PMID: 18757322)</w:t>
      </w:r>
      <w:r w:rsidR="0087147B">
        <w:t xml:space="preserve">. </w:t>
      </w:r>
      <w:r w:rsidR="004800CA">
        <w:t xml:space="preserve">In SEMIPs,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 or belong to </w:t>
      </w:r>
      <w:r w:rsidR="00E10E14">
        <w:rPr>
          <w:lang w:eastAsia="en-US"/>
        </w:rPr>
        <w:t>the downstream effector’s gene signature</w:t>
      </w:r>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(elimination with or without replacement) bootstrap resampling for statistical inference</w:t>
      </w:r>
      <w:r w:rsidR="000B3E0F">
        <w:rPr>
          <w:lang w:eastAsia="en-US"/>
        </w:rPr>
        <w:t xml:space="preserve"> </w:t>
      </w:r>
      <w:r w:rsidR="000B3E0F" w:rsidRPr="00DD2F7E">
        <w:rPr>
          <w:lang w:eastAsia="en-US"/>
        </w:rPr>
        <w:t xml:space="preserve">(Figure </w:t>
      </w:r>
      <w:r w:rsidR="00705368" w:rsidRPr="00DD2F7E">
        <w:rPr>
          <w:lang w:eastAsia="en-US"/>
        </w:rPr>
        <w:t>3</w:t>
      </w:r>
      <w:r w:rsidR="000B3E0F" w:rsidRPr="00DD2F7E">
        <w:rPr>
          <w:lang w:eastAsia="en-US"/>
        </w:rPr>
        <w:t>).</w:t>
      </w:r>
      <w:r w:rsidR="000B3E0F">
        <w:rPr>
          <w:lang w:eastAsia="en-US"/>
        </w:rPr>
        <w:t xml:space="preserve"> In the </w:t>
      </w:r>
      <w:r w:rsidR="000B3E0F" w:rsidRPr="00C84EE8">
        <w:rPr>
          <w:lang w:eastAsia="en-US"/>
        </w:rPr>
        <w:t>test</w:t>
      </w:r>
      <w:r w:rsidR="000B3E0F">
        <w:rPr>
          <w:lang w:eastAsia="en-US"/>
        </w:rPr>
        <w:t xml:space="preserve"> data folder “/</w:t>
      </w:r>
      <w:r w:rsidR="000B3E0F" w:rsidRPr="00E41667">
        <w:t>app_installation_dir/</w:t>
      </w:r>
      <w:r w:rsidR="000B3E0F">
        <w:t>testD</w:t>
      </w:r>
      <w:r w:rsidR="000B3E0F" w:rsidRPr="00E41667">
        <w:t>ata/</w:t>
      </w:r>
      <w:r w:rsidR="000B3E0F">
        <w:t>bootstrap/</w:t>
      </w:r>
      <w:r w:rsidR="000B3E0F" w:rsidRPr="00E41667">
        <w:t>”</w:t>
      </w:r>
      <w:r w:rsidR="000B3E0F">
        <w:t xml:space="preserve">, four downstream gene sets are available. Under the “Bootstrap” tab, users can navigate to this location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xml:space="preserve">. Users can download the zipped results after the analysis is completed. </w:t>
      </w:r>
      <w:r w:rsidR="00D31D15">
        <w:rPr>
          <w:lang w:eastAsia="en-US"/>
        </w:rPr>
        <w:t xml:space="preserve">The results derived from this function </w:t>
      </w:r>
      <w:r w:rsidR="00493D1D">
        <w:rPr>
          <w:lang w:eastAsia="en-US"/>
        </w:rPr>
        <w:t xml:space="preserve">could 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logical experimentations.</w:t>
      </w:r>
    </w:p>
    <w:p w14:paraId="7DA716DF" w14:textId="4010EC04" w:rsidR="00982B01" w:rsidRPr="00E41667" w:rsidRDefault="00982B01" w:rsidP="0091725F">
      <w:pPr>
        <w:pStyle w:val="Heading2"/>
        <w:tabs>
          <w:tab w:val="clear" w:pos="567"/>
        </w:tabs>
        <w:ind w:left="562" w:hanging="562"/>
        <w:rPr>
          <w:bCs/>
        </w:rPr>
      </w:pPr>
      <w:r>
        <w:t xml:space="preserve">A </w:t>
      </w:r>
      <w:r w:rsidR="00197909">
        <w:t>U</w:t>
      </w:r>
      <w:r>
        <w:t xml:space="preserve">ser </w:t>
      </w:r>
      <w:r w:rsidR="00197909">
        <w:t>C</w:t>
      </w:r>
      <w:r>
        <w:t xml:space="preserve">ase </w:t>
      </w:r>
      <w:r w:rsidR="00197909">
        <w:t>A</w:t>
      </w:r>
      <w:r>
        <w:t>pplicatio</w:t>
      </w:r>
      <w:r w:rsidR="00321121">
        <w:t>n</w:t>
      </w:r>
    </w:p>
    <w:p w14:paraId="6B4E74F7" w14:textId="5C5271AB" w:rsidR="00982B01" w:rsidRPr="00982B01" w:rsidRDefault="00982B01" w:rsidP="00721D81">
      <w:pPr>
        <w:spacing w:line="480" w:lineRule="auto"/>
        <w:jc w:val="both"/>
      </w:pPr>
      <w:r w:rsidRPr="00E41667">
        <w:rPr>
          <w:color w:val="333333"/>
          <w:shd w:val="clear" w:color="auto" w:fill="FFFFFF"/>
        </w:rPr>
        <w:t xml:space="preserve">Previously we demonstrated that the mouse gene signatures of GATA2 and PGR allow inference of the interaction between GATA2 and PGR for regulation of SOX17 expression in the human endometrial tissues </w:t>
      </w:r>
      <w:r w:rsidR="001D65F6">
        <w:rPr>
          <w:color w:val="333333"/>
          <w:shd w:val="clear" w:color="auto" w:fill="FFFFFF"/>
        </w:rPr>
        <w:t>{Rubel, 2016 #1}</w:t>
      </w:r>
      <w:r w:rsidRPr="00E41667">
        <w:t xml:space="preserve">. </w:t>
      </w:r>
      <w:r w:rsidRPr="00E41667">
        <w:rPr>
          <w:color w:val="333333"/>
          <w:shd w:val="clear" w:color="auto" w:fill="FFFFFF"/>
        </w:rPr>
        <w:t xml:space="preserve">The full GATA2 gene signature consists of both direct and indirect downstream genes of GATA2 in the uterus </w:t>
      </w:r>
      <w:r w:rsidR="001D65F6">
        <w:rPr>
          <w:color w:val="333333"/>
          <w:shd w:val="clear" w:color="auto" w:fill="FFFFFF"/>
        </w:rPr>
        <w:t>{Rubel, 2016 #1}</w:t>
      </w:r>
      <w:r w:rsidRPr="00E41667">
        <w:rPr>
          <w:color w:val="333333"/>
          <w:shd w:val="clear" w:color="auto" w:fill="FFFFFF"/>
        </w:rPr>
        <w:t xml:space="preserve">. Since GATA2 is known as a transcription factor that occupies cis-acting elements and confers genomic actions, we hypothesize that 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GATA2 direct downstream target is defined as a GATA2 regulated gene with GATA2 genome occupancy </w:t>
      </w:r>
      <w:r w:rsidRPr="00E41667">
        <w:rPr>
          <w:color w:val="333333"/>
          <w:shd w:val="clear" w:color="auto" w:fill="FFFFFF"/>
        </w:rPr>
        <w:lastRenderedPageBreak/>
        <w:t xml:space="preserve">within 2-kilobase vicinity of the said gene’s transcription start site in the 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1D65F6">
        <w:t>{Rubel, 2016 #1}</w:t>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which is termed “GATA2 direct signature”. The GATA2 activity, as represented by the GATA2 direct signature in a T-score,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1D65F6">
        <w:t>{Koot, 2016 #13}</w:t>
      </w:r>
      <w:r w:rsidRPr="00E41667">
        <w:t>)</w:t>
      </w:r>
      <w:r w:rsidRPr="00E41667">
        <w:rPr>
          <w:color w:val="333333"/>
          <w:shd w:val="clear" w:color="auto" w:fill="FFFFFF"/>
        </w:rPr>
        <w:t xml:space="preserve">. </w:t>
      </w:r>
      <w:r w:rsidRPr="00E41667">
        <w:t>T</w:t>
      </w:r>
      <w:r>
        <w:t xml:space="preserve"> </w:t>
      </w:r>
      <w:r w:rsidRPr="00E41667">
        <w:t xml:space="preserve">scores 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Similarly, T</w:t>
      </w:r>
      <w:r>
        <w:t xml:space="preserve"> </w:t>
      </w:r>
      <w:r w:rsidRPr="00E41667">
        <w:t xml:space="preserve">scores for the uterine PGR (termed PGR signature) were obtained using the </w:t>
      </w:r>
      <w:r>
        <w:t>GEO accession</w:t>
      </w:r>
      <w:r w:rsidRPr="00E41667">
        <w:t xml:space="preserve">: GSE39920 dataset </w:t>
      </w:r>
      <w:r w:rsidR="001D65F6">
        <w:t>{Rubel, 2016 #1}</w:t>
      </w:r>
      <w:r w:rsidRPr="00E41667">
        <w:t xml:space="preserve"> on the same data matrix via the application’s T</w:t>
      </w:r>
      <w:r>
        <w:t xml:space="preserve"> </w:t>
      </w:r>
      <w:r w:rsidRPr="00E41667">
        <w:t xml:space="preserve">score calculation function. To test whether the GATA2 direct signature </w:t>
      </w:r>
      <w:r>
        <w:t>fits the model</w:t>
      </w:r>
      <w:r w:rsidRPr="00E41667">
        <w:t xml:space="preserve"> of the 3-node PGR-GATA2-SOX17 genetic network, the application was fed with T</w:t>
      </w:r>
      <w:r>
        <w:t xml:space="preserve"> </w:t>
      </w:r>
      <w:r w:rsidRPr="00E41667">
        <w:t xml:space="preserve">scores of GATA2 direct signature and PGR signature as exogenous variables and the SOX17 expression levels as the endogenous variable under the “SEM” function. The output data shows that, with GATA2 direct signature in place of the full gene signature, </w:t>
      </w:r>
      <w:r>
        <w:t xml:space="preserve">the </w:t>
      </w:r>
      <w:r w:rsidRPr="00E41667">
        <w:t xml:space="preserve">model significantly fits the </w:t>
      </w:r>
      <w:r>
        <w:t>GEO accession</w:t>
      </w:r>
      <w:r w:rsidRPr="00E41667">
        <w:t>: GSE58144 dataset with all proposed paths (</w:t>
      </w:r>
      <w:r w:rsidRPr="00DD2F7E">
        <w:t xml:space="preserve">Figure </w:t>
      </w:r>
      <w:r w:rsidR="00705368" w:rsidRPr="00DD2F7E">
        <w:t>4</w:t>
      </w:r>
      <w:r w:rsidRPr="00E41667">
        <w:t xml:space="preserve">) and this model is considered not rejected by the human data. This finding suggests that the expression levels of GATA2 direct downstream targets, a subset of the full GATA2 regulated genes, can mathematically serve as surrogate reporters of the GATA2 activities in the human endometrium tissues, which supports </w:t>
      </w:r>
      <w:r w:rsidR="00560169">
        <w:t xml:space="preserve">that </w:t>
      </w:r>
      <w:r w:rsidR="00BE24AF">
        <w:t>observing</w:t>
      </w:r>
      <w:r w:rsidR="000763BC">
        <w:t xml:space="preserve"> </w:t>
      </w:r>
      <w:r w:rsidR="00CE14F5">
        <w:t>gene expression patterns</w:t>
      </w:r>
      <w:r w:rsidR="00E5549D">
        <w:t xml:space="preserve"> of </w:t>
      </w:r>
      <w:r w:rsidR="007C4BD2">
        <w:t xml:space="preserve">GATA2 </w:t>
      </w:r>
      <w:r w:rsidR="00AA2FC9">
        <w:t xml:space="preserve">direct downstream target genes is </w:t>
      </w:r>
      <w:r w:rsidR="00583EC0">
        <w:t>able</w:t>
      </w:r>
      <w:r w:rsidR="006A3CED">
        <w:t xml:space="preserve"> to reflect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1D65F6">
        <w:t>{Díaz-Gimeno, 2011 #16}</w:t>
      </w:r>
      <w:r w:rsidRPr="00E41667">
        <w:t>.</w:t>
      </w:r>
    </w:p>
    <w:p w14:paraId="5CE88111" w14:textId="64BD2FCE" w:rsidR="00892139" w:rsidRPr="0091725F" w:rsidRDefault="00892139" w:rsidP="0091725F">
      <w:pPr>
        <w:pStyle w:val="Heading1"/>
        <w:tabs>
          <w:tab w:val="clear" w:pos="567"/>
        </w:tabs>
        <w:ind w:left="562" w:hanging="562"/>
      </w:pPr>
      <w:r w:rsidRPr="0091725F">
        <w:t>Discussion</w:t>
      </w:r>
    </w:p>
    <w:p w14:paraId="502F88D8" w14:textId="2BF607A0" w:rsidR="00E32876" w:rsidRPr="00E32876" w:rsidRDefault="00E32876" w:rsidP="0091725F">
      <w:pPr>
        <w:spacing w:line="480" w:lineRule="auto"/>
        <w:rPr>
          <w:lang w:eastAsia="en-US"/>
        </w:rPr>
      </w:pPr>
      <w:r w:rsidRPr="00E32876">
        <w:rPr>
          <w:color w:val="333333"/>
          <w:shd w:val="clear" w:color="auto" w:fill="FFFFFF"/>
          <w:lang w:eastAsia="en-US"/>
        </w:rPr>
        <w:lastRenderedPageBreak/>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capability to calculate response 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49BE1403" w:rsidR="00E32876" w:rsidRPr="00E32876" w:rsidRDefault="00E32876" w:rsidP="0091725F">
      <w:pPr>
        <w:spacing w:line="480" w:lineRule="auto"/>
        <w:rPr>
          <w:lang w:eastAsia="en-US"/>
        </w:rPr>
      </w:pPr>
      <w:r w:rsidRPr="00E32876">
        <w:rPr>
          <w:lang w:eastAsia="en-US"/>
        </w:rPr>
        <w:t xml:space="preserve">This user-friendly app allows quick assessments on genetic interactions and subsequent hypothesis generation without the requirement of extensive knowledge on computation languages and statistical analyses. Due to its simplicity in design, this app is limited to a 3-node model fitting capability.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MplusAutomation that focuses on automating the SEM modeling </w:t>
      </w:r>
      <w:r w:rsidR="007B2409">
        <w:rPr>
          <w:lang w:eastAsia="en-US"/>
        </w:rPr>
        <w:t>which was originally implemented in</w:t>
      </w:r>
      <w:r w:rsidRPr="00E32876">
        <w:rPr>
          <w:lang w:eastAsia="en-US"/>
        </w:rPr>
        <w:t xml:space="preserve"> </w:t>
      </w:r>
      <w:r w:rsidR="007B2409" w:rsidRPr="00E32876">
        <w:rPr>
          <w:lang w:eastAsia="en-US"/>
        </w:rPr>
        <w:t>Mplus</w:t>
      </w:r>
      <w:r w:rsidR="007B2409">
        <w:rPr>
          <w:lang w:eastAsia="en-US"/>
        </w:rPr>
        <w:t xml:space="preserve"> </w:t>
      </w:r>
      <w:r w:rsidR="001D65F6">
        <w:rPr>
          <w:lang w:eastAsia="en-US"/>
        </w:rPr>
        <w:t>{Hallquist, 2018 #12}</w:t>
      </w:r>
      <w:r w:rsidR="007B2409">
        <w:rPr>
          <w:lang w:eastAsia="en-US"/>
        </w:rPr>
        <w:t>,</w:t>
      </w:r>
      <w:r w:rsidR="007B2409" w:rsidRPr="00E32876">
        <w:rPr>
          <w:lang w:eastAsia="en-US"/>
        </w:rPr>
        <w:t xml:space="preserve"> </w:t>
      </w:r>
      <w:r w:rsidRPr="00E32876">
        <w:rPr>
          <w:lang w:eastAsia="en-US"/>
        </w:rPr>
        <w:t>a commercial software.</w:t>
      </w:r>
    </w:p>
    <w:p w14:paraId="4D4DE2DB" w14:textId="61DFA455" w:rsidR="00197909" w:rsidRDefault="00E32876" w:rsidP="003700DA">
      <w:pPr>
        <w:spacing w:after="240" w:line="480" w:lineRule="auto"/>
        <w:rPr>
          <w:lang w:eastAsia="en-US"/>
        </w:rPr>
      </w:pPr>
      <w:r w:rsidRPr="00E32876">
        <w:rPr>
          <w:lang w:eastAsia="en-US"/>
        </w:rPr>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SEMIPs app has been adopted by </w:t>
      </w:r>
      <w:r w:rsidR="00E50F76">
        <w:rPr>
          <w:lang w:eastAsia="en-US"/>
        </w:rPr>
        <w:t xml:space="preserve">wet lab </w:t>
      </w:r>
      <w:r w:rsidRPr="00E32876">
        <w:rPr>
          <w:lang w:eastAsia="en-US"/>
        </w:rPr>
        <w:t xml:space="preserve">researchers with a few papers published recently </w:t>
      </w:r>
      <w:r w:rsidR="001D65F6">
        <w:rPr>
          <w:lang w:eastAsia="en-US"/>
        </w:rPr>
        <w:t>{Liu, 2019 #</w:t>
      </w:r>
      <w:proofErr w:type="gramStart"/>
      <w:r w:rsidR="001D65F6">
        <w:rPr>
          <w:lang w:eastAsia="en-US"/>
        </w:rPr>
        <w:t>8;Wetendorf</w:t>
      </w:r>
      <w:proofErr w:type="gramEnd"/>
      <w:r w:rsidR="001D65F6">
        <w:rPr>
          <w:lang w:eastAsia="en-US"/>
        </w:rPr>
        <w:t>, 2020 #7}</w:t>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040D515D" w:rsidR="008159AC" w:rsidRDefault="008723FF" w:rsidP="004F7DE7">
      <w:pPr>
        <w:spacing w:line="480" w:lineRule="auto"/>
        <w:rPr>
          <w:lang w:eastAsia="en-US"/>
        </w:rPr>
      </w:pPr>
      <w:r>
        <w:rPr>
          <w:lang w:eastAsia="en-US"/>
        </w:rPr>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r w:rsidR="00302897">
        <w:rPr>
          <w:lang w:eastAsia="en-US"/>
        </w:rPr>
        <w:t xml:space="preserve"> and wrote </w:t>
      </w:r>
      <w:r w:rsidR="00096290">
        <w:rPr>
          <w:lang w:eastAsia="en-US"/>
        </w:rPr>
        <w:t>part of the manuscript</w:t>
      </w:r>
      <w:r w:rsidR="00DE2AF4">
        <w:rPr>
          <w:lang w:eastAsia="en-US"/>
        </w:rPr>
        <w:t>.</w:t>
      </w:r>
      <w:r>
        <w:rPr>
          <w:lang w:eastAsia="en-US"/>
        </w:rPr>
        <w:t xml:space="preserve"> KD developed </w:t>
      </w:r>
      <w:r w:rsidR="00A65F72">
        <w:rPr>
          <w:lang w:eastAsia="en-US"/>
        </w:rPr>
        <w:t xml:space="preserve">and draft </w:t>
      </w:r>
      <w:r>
        <w:rPr>
          <w:lang w:eastAsia="en-US"/>
        </w:rPr>
        <w:t xml:space="preserve">the </w:t>
      </w:r>
      <w:proofErr w:type="spellStart"/>
      <w:r>
        <w:rPr>
          <w:lang w:eastAsia="en-US"/>
        </w:rPr>
        <w:t>Rshiny</w:t>
      </w:r>
      <w:proofErr w:type="spellEnd"/>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r w:rsidR="000500F2">
        <w:rPr>
          <w:lang w:eastAsia="en-US"/>
        </w:rPr>
        <w:t xml:space="preserve"> </w:t>
      </w:r>
      <w:r w:rsidR="00BD5A4F">
        <w:rPr>
          <w:lang w:eastAsia="en-US"/>
        </w:rPr>
        <w:t xml:space="preserve">and wrote part of the </w:t>
      </w:r>
      <w:r w:rsidR="00453FAB">
        <w:rPr>
          <w:lang w:eastAsia="en-US"/>
        </w:rPr>
        <w:t>manuscript</w:t>
      </w:r>
      <w:r w:rsidR="00BD5A4F">
        <w:rPr>
          <w:lang w:eastAsia="en-US"/>
        </w:rPr>
        <w:t xml:space="preserve">. SPW </w:t>
      </w:r>
      <w:r w:rsidR="0008751C">
        <w:rPr>
          <w:lang w:eastAsia="en-US"/>
        </w:rPr>
        <w:t>wrote part of the manuscript.</w:t>
      </w:r>
      <w:r w:rsidR="000500F2">
        <w:rPr>
          <w:lang w:eastAsia="en-US"/>
        </w:rPr>
        <w:t xml:space="preserve"> </w:t>
      </w:r>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5722F5F5" w14:textId="77777777" w:rsidR="00AC3EA3" w:rsidRPr="0091725F" w:rsidRDefault="00AC3EA3" w:rsidP="0091725F">
      <w:pPr>
        <w:spacing w:line="480" w:lineRule="auto"/>
        <w:rPr>
          <w:b/>
          <w:bCs/>
        </w:rPr>
      </w:pPr>
      <w:r w:rsidRPr="0091725F">
        <w:rPr>
          <w:b/>
          <w:bCs/>
        </w:rPr>
        <w:lastRenderedPageBreak/>
        <w:t>Funding</w:t>
      </w:r>
    </w:p>
    <w:p w14:paraId="53E68D1F" w14:textId="77777777" w:rsidR="005018F9" w:rsidRDefault="005018F9" w:rsidP="005018F9">
      <w:pPr>
        <w:spacing w:line="480" w:lineRule="auto"/>
        <w:rPr>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Gaine Research Foundation GRF-2018-01 (LL)</w:t>
      </w:r>
      <w:r>
        <w:rPr>
          <w:color w:val="333333"/>
          <w:shd w:val="clear" w:color="auto" w:fill="FFFFFF"/>
        </w:rPr>
        <w:t>.</w:t>
      </w:r>
    </w:p>
    <w:p w14:paraId="5E0CBB2F" w14:textId="77777777" w:rsidR="006B2D5B" w:rsidRPr="0091725F" w:rsidRDefault="006B2D5B" w:rsidP="0091725F">
      <w:pPr>
        <w:spacing w:line="480" w:lineRule="auto"/>
        <w:rPr>
          <w:b/>
          <w:bCs/>
        </w:rPr>
      </w:pPr>
      <w:r w:rsidRPr="0091725F">
        <w:rPr>
          <w:b/>
          <w:bCs/>
        </w:rPr>
        <w:t>Acknowledgments</w:t>
      </w:r>
    </w:p>
    <w:p w14:paraId="760A76E6" w14:textId="1A00F725" w:rsidR="005018F9" w:rsidRDefault="005018F9" w:rsidP="005018F9">
      <w:pPr>
        <w:spacing w:line="480" w:lineRule="auto"/>
        <w:rPr>
          <w:color w:val="333333"/>
          <w:shd w:val="clear" w:color="auto" w:fill="FFFFFF"/>
        </w:rPr>
      </w:pPr>
      <w:r>
        <w:rPr>
          <w:color w:val="333333"/>
          <w:shd w:val="clear" w:color="auto" w:fill="FFFFFF"/>
        </w:rPr>
        <w:t xml:space="preserve">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 </w:t>
      </w:r>
    </w:p>
    <w:p w14:paraId="57D97FC7" w14:textId="5D523F4F" w:rsidR="001C1BB8" w:rsidRPr="0091725F" w:rsidRDefault="001C1BB8" w:rsidP="0091725F">
      <w:pPr>
        <w:spacing w:line="480" w:lineRule="auto"/>
        <w:rPr>
          <w:b/>
          <w:bCs/>
        </w:rPr>
      </w:pPr>
      <w:r w:rsidRPr="0091725F">
        <w:rPr>
          <w:b/>
          <w:bCs/>
        </w:rPr>
        <w:t>Conflict of Interest</w:t>
      </w:r>
    </w:p>
    <w:p w14:paraId="43F3E652" w14:textId="3BB8D44A" w:rsidR="00B3431B" w:rsidRDefault="001C1BB8" w:rsidP="00B40282">
      <w:pPr>
        <w:spacing w:line="480" w:lineRule="auto"/>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2816DC6" w14:textId="38C3C4EF" w:rsidR="00B3431B" w:rsidRPr="00B3431B" w:rsidRDefault="00B3431B" w:rsidP="0091725F">
      <w:pPr>
        <w:pStyle w:val="Heading1"/>
        <w:tabs>
          <w:tab w:val="clear" w:pos="567"/>
        </w:tabs>
        <w:ind w:left="562" w:hanging="562"/>
      </w:pPr>
      <w:r w:rsidRPr="00B3431B">
        <w:t xml:space="preserve">Reference </w:t>
      </w:r>
    </w:p>
    <w:p w14:paraId="4C9311C9" w14:textId="119803F9" w:rsidR="00BA07B9" w:rsidRDefault="00BA07B9" w:rsidP="0091725F">
      <w:pPr>
        <w:spacing w:line="480" w:lineRule="auto"/>
      </w:pPr>
    </w:p>
    <w:p w14:paraId="0258AE9D" w14:textId="4658827F" w:rsidR="003D38CE" w:rsidRDefault="003D38CE" w:rsidP="0091725F">
      <w:pPr>
        <w:pStyle w:val="Heading1"/>
        <w:tabs>
          <w:tab w:val="clear" w:pos="567"/>
        </w:tabs>
        <w:ind w:left="562" w:hanging="562"/>
      </w:pPr>
      <w:r w:rsidRPr="00610045">
        <w:t>Figure Legends</w:t>
      </w:r>
    </w:p>
    <w:p w14:paraId="3D158ABD" w14:textId="00455D0A" w:rsidR="003D38CE" w:rsidRDefault="003D38CE" w:rsidP="0091725F">
      <w:pPr>
        <w:spacing w:after="240" w:line="480" w:lineRule="auto"/>
      </w:pPr>
      <w:r w:rsidRPr="00A72384">
        <w:rPr>
          <w:b/>
          <w:bCs/>
        </w:rPr>
        <w:t>Figure 1</w:t>
      </w:r>
      <w:r>
        <w:t>.  The workflow and application of SEMIPs. The left four rectangles and arrows indicate our hypothesis testing and generation schema</w:t>
      </w:r>
      <w:r w:rsidR="00EB2AE7">
        <w:t>; the components bounded by dotted orange rectangle are features provided in the web-application</w:t>
      </w:r>
      <w:r>
        <w:t xml:space="preserve">. A biological hypothesis is tested in a model </w:t>
      </w:r>
      <w:proofErr w:type="gramStart"/>
      <w:r>
        <w:t xml:space="preserve">animal  </w:t>
      </w:r>
      <w:r w:rsidR="00565F0F">
        <w:t>system</w:t>
      </w:r>
      <w:proofErr w:type="gramEnd"/>
      <w:r w:rsidR="00565F0F">
        <w:t xml:space="preserve"> </w:t>
      </w:r>
      <w:r>
        <w:t>(mouse) on relationship between two interacting factors (Fac1 &amp; Fac2) and their endpoint. The hypothesis is translated to another species (</w:t>
      </w:r>
      <w:r w:rsidR="0032591E">
        <w:t>i.e.,</w:t>
      </w:r>
      <w:r>
        <w:t xml:space="preserve"> human in our research) via T-score computation</w:t>
      </w:r>
      <w:r w:rsidR="00EB2AE7">
        <w:t xml:space="preserve"> (represented by the upper blue arrow noted as “assisted by”)</w:t>
      </w:r>
      <w:r>
        <w:t xml:space="preserve"> and verified with SEM model</w:t>
      </w:r>
      <w:r w:rsidR="00EB2AE7">
        <w:t xml:space="preserve"> (represented by the lower blue arrow noted as “achieved through SEM”)</w:t>
      </w:r>
      <w:r>
        <w:t xml:space="preserve">. This process is accomplished with our shinyapp indicated by two curved arrows. γ11 and γ21 are correlation </w:t>
      </w:r>
      <w:r>
        <w:lastRenderedPageBreak/>
        <w:t>efficient and ξ</w:t>
      </w:r>
      <w:r w:rsidR="00002F63" w:rsidRPr="005A7606">
        <w:rPr>
          <w:vertAlign w:val="subscript"/>
        </w:rPr>
        <w:t>1</w:t>
      </w:r>
      <w:r>
        <w:t xml:space="preserve"> </w:t>
      </w:r>
      <w:r w:rsidR="00002F63">
        <w:t>is the</w:t>
      </w:r>
      <w:r>
        <w:t xml:space="preserve"> model residual. The two-class bootstrap analysis is shown in the red rectangle box. Hypothesis generating and exploring steps are explained by the bottom two rectangles. </w:t>
      </w:r>
    </w:p>
    <w:p w14:paraId="2DBC4980" w14:textId="7D0E1635" w:rsidR="003D38CE" w:rsidRDefault="003D38CE" w:rsidP="00610045">
      <w:pPr>
        <w:spacing w:line="480" w:lineRule="auto"/>
      </w:pPr>
      <w:r w:rsidRPr="00A72384">
        <w:rPr>
          <w:b/>
          <w:bCs/>
        </w:rPr>
        <w:t>Figure 2</w:t>
      </w:r>
      <w:r>
        <w:t>. The user interface is shown when it is launched. The main panel contains four tabs: “T-Scores”, “SEM”, “Bootstrap”, and “Instruction”. The right panel shows the screen when the “T-scores” is selected and generated. In the left panel, the application accepts two inputs, 1) a list of signatures (in Entrez gene symbol format) and 2) a data matrix of expression measurement with the top lines shown for viewing. The green “Go!” button is clicked to launch the T-score generation and grayed out to denote the process is running. The first 10 rows of the T-scores matrix are shown, which can be downloaded by clicking the “Download T-Scores” button.</w:t>
      </w:r>
    </w:p>
    <w:p w14:paraId="2076F959" w14:textId="610838D0" w:rsidR="007A3DA6" w:rsidRDefault="007A3DA6" w:rsidP="00610045">
      <w:pPr>
        <w:spacing w:line="480" w:lineRule="auto"/>
      </w:pPr>
      <w:r w:rsidRPr="00E41667">
        <w:rPr>
          <w:b/>
          <w:bCs/>
        </w:rPr>
        <w:t xml:space="preserve">Figure </w:t>
      </w:r>
      <w:r>
        <w:rPr>
          <w:b/>
          <w:bCs/>
        </w:rPr>
        <w:t>3</w:t>
      </w:r>
      <w:r w:rsidRPr="00E41667">
        <w:t xml:space="preserve">. A two-class (elimination with or without replacement) bootstrap resampling simulation. From the initial GATA2 significant gene list in 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will be used to calculate the T-score, then fed into the SEM model. In the elimination with replacement, the shrunken the restored to </w:t>
      </w:r>
      <w:r w:rsidRPr="00E41667">
        <w:t xml:space="preserve">the same number of </w:t>
      </w:r>
      <w:r>
        <w:t>the initial</w:t>
      </w:r>
      <w:r w:rsidRPr="00C65689">
        <w:t xml:space="preserve"> </w:t>
      </w:r>
      <w:r w:rsidRPr="00E41667">
        <w:t xml:space="preserve">GATA2 significant gene </w:t>
      </w:r>
      <w:r>
        <w:t>list will be used to calculate the T-score,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r>
        <w:t>inference</w:t>
      </w:r>
      <w:r w:rsidRPr="00E41667">
        <w:t xml:space="preserve">.  </w:t>
      </w:r>
    </w:p>
    <w:p w14:paraId="6FB962A4" w14:textId="2973037A" w:rsidR="007A3DA6" w:rsidRDefault="007A3DA6" w:rsidP="007A3DA6">
      <w:pPr>
        <w:spacing w:line="480" w:lineRule="auto"/>
      </w:pPr>
      <w:r w:rsidRPr="00E41667">
        <w:rPr>
          <w:b/>
          <w:bCs/>
        </w:rPr>
        <w:t xml:space="preserve">Figure </w:t>
      </w:r>
      <w:r>
        <w:rPr>
          <w:b/>
          <w:bCs/>
        </w:rPr>
        <w:t>4</w:t>
      </w:r>
      <w:r w:rsidRPr="00E41667">
        <w:t xml:space="preserve">. </w:t>
      </w:r>
      <w:r>
        <w:t>M</w:t>
      </w:r>
      <w:r w:rsidRPr="00E41667">
        <w:t xml:space="preserve">odel fit statistics for joint regulation of the SOX17 gene expression levels by GATA2 and PGR activities in the </w:t>
      </w:r>
      <w:r>
        <w:t>GEO accession</w:t>
      </w:r>
      <w:r w:rsidRPr="00E41667">
        <w:t>: GSE58144 dataset using SEM. “GATA2 direct” depicts GATA2 activities that were derived from the GATA2 direct downstream targets.</w:t>
      </w:r>
    </w:p>
    <w:p w14:paraId="0CDB4C22" w14:textId="77777777" w:rsidR="007A3DA6" w:rsidRPr="0088513A" w:rsidRDefault="007A3DA6" w:rsidP="00610045">
      <w:pPr>
        <w:spacing w:line="480" w:lineRule="auto"/>
      </w:pPr>
    </w:p>
    <w:sectPr w:rsidR="007A3DA6"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Li, Jian-Liang (NIH/NIEHS) [E]" w:date="2021-09-21T12:03:00Z" w:initials="LJ([">
    <w:p w14:paraId="42C2A1B5" w14:textId="702C04A7" w:rsidR="00017704" w:rsidRDefault="00017704">
      <w:pPr>
        <w:pStyle w:val="CommentText"/>
      </w:pPr>
      <w:r>
        <w:rPr>
          <w:rStyle w:val="CommentReference"/>
        </w:rPr>
        <w:annotationRef/>
      </w:r>
      <w:r>
        <w:t>EndNote references</w:t>
      </w:r>
    </w:p>
  </w:comment>
  <w:comment w:id="4" w:author="Li, Jian-Liang (NIH/NIEHS) [E]" w:date="2021-09-21T12:04:00Z" w:initials="LJ([">
    <w:p w14:paraId="283A86CC" w14:textId="53A386A1" w:rsidR="00017704" w:rsidRDefault="00017704">
      <w:pPr>
        <w:pStyle w:val="CommentText"/>
      </w:pPr>
      <w:r>
        <w:rPr>
          <w:rStyle w:val="CommentReference"/>
        </w:rPr>
        <w:annotationRef/>
      </w:r>
      <w:r>
        <w:t>EndNote references</w:t>
      </w:r>
    </w:p>
  </w:comment>
  <w:comment w:id="5" w:author="Wu, Steve (NIH/NIEHS) [E]" w:date="2021-09-24T16:10:00Z" w:initials="WS([">
    <w:p w14:paraId="37A234F5" w14:textId="70C15A8D" w:rsidR="00265738" w:rsidRDefault="00265738">
      <w:pPr>
        <w:pStyle w:val="CommentText"/>
      </w:pPr>
      <w:r>
        <w:rPr>
          <w:rStyle w:val="CommentReference"/>
        </w:rPr>
        <w:annotationRef/>
      </w:r>
      <w:r>
        <w:t xml:space="preserve">Need </w:t>
      </w:r>
      <w:r w:rsidR="00552159">
        <w:t>to be put into endnote</w:t>
      </w:r>
    </w:p>
  </w:comment>
  <w:comment w:id="6" w:author="Wu, Steve (NIH/NIEHS) [E]" w:date="2021-09-24T16:10:00Z" w:initials="WS([">
    <w:p w14:paraId="6DDB8645" w14:textId="0342A720" w:rsidR="00552159" w:rsidRDefault="00552159">
      <w:pPr>
        <w:pStyle w:val="CommentText"/>
      </w:pPr>
      <w:r>
        <w:rPr>
          <w:rStyle w:val="CommentReference"/>
        </w:rPr>
        <w:annotationRef/>
      </w:r>
      <w:r>
        <w:t>Need to be put into endnote</w:t>
      </w:r>
    </w:p>
  </w:comment>
  <w:comment w:id="7" w:author="Wu, Steve (NIH/NIEHS) [E]" w:date="2021-09-24T17:24:00Z" w:initials="WS([">
    <w:p w14:paraId="476CD2AF" w14:textId="7E2F3410" w:rsidR="00277DC9" w:rsidRDefault="00277DC9">
      <w:pPr>
        <w:pStyle w:val="CommentText"/>
      </w:pPr>
      <w:r>
        <w:rPr>
          <w:rStyle w:val="CommentReference"/>
        </w:rPr>
        <w:annotationRef/>
      </w:r>
      <w:r>
        <w:t>Endnote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2C2A1B5" w15:done="0"/>
  <w15:commentEx w15:paraId="283A86CC" w15:done="0"/>
  <w15:commentEx w15:paraId="37A234F5" w15:done="0"/>
  <w15:commentEx w15:paraId="6DDB8645" w15:done="0"/>
  <w15:commentEx w15:paraId="476CD2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F4489E" w16cex:dateUtc="2021-09-21T16:03:00Z"/>
  <w16cex:commentExtensible w16cex:durableId="24F448E1" w16cex:dateUtc="2021-09-21T16:04:00Z"/>
  <w16cex:commentExtensible w16cex:durableId="24F876DF" w16cex:dateUtc="2021-09-24T20:10:00Z"/>
  <w16cex:commentExtensible w16cex:durableId="24F87702" w16cex:dateUtc="2021-09-24T20:10:00Z"/>
  <w16cex:commentExtensible w16cex:durableId="24F8885C" w16cex:dateUtc="2021-09-24T2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2C2A1B5" w16cid:durableId="24F4489E"/>
  <w16cid:commentId w16cid:paraId="283A86CC" w16cid:durableId="24F448E1"/>
  <w16cid:commentId w16cid:paraId="37A234F5" w16cid:durableId="24F876DF"/>
  <w16cid:commentId w16cid:paraId="6DDB8645" w16cid:durableId="24F87702"/>
  <w16cid:commentId w16cid:paraId="476CD2AF" w16cid:durableId="24F8885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0F7C8" w14:textId="77777777" w:rsidR="00B755A0" w:rsidRDefault="00B755A0" w:rsidP="00117666">
      <w:r>
        <w:separator/>
      </w:r>
    </w:p>
  </w:endnote>
  <w:endnote w:type="continuationSeparator" w:id="0">
    <w:p w14:paraId="1F8CA8F1" w14:textId="77777777" w:rsidR="00B755A0" w:rsidRDefault="00B755A0" w:rsidP="00117666">
      <w:r>
        <w:continuationSeparator/>
      </w:r>
    </w:p>
  </w:endnote>
  <w:endnote w:type="continuationNotice" w:id="1">
    <w:p w14:paraId="3355900A" w14:textId="77777777" w:rsidR="00B755A0" w:rsidRDefault="00B755A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40473FCB" w:rsidR="00B40490" w:rsidRPr="00C76123" w:rsidRDefault="00B40490">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B40490" w:rsidRPr="00577C4C" w:rsidRDefault="00B40490">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B40490" w:rsidRPr="00577C4C" w:rsidRDefault="00B40490">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2F010" w14:textId="77777777" w:rsidR="00B755A0" w:rsidRDefault="00B755A0" w:rsidP="00117666">
      <w:r>
        <w:separator/>
      </w:r>
    </w:p>
  </w:footnote>
  <w:footnote w:type="continuationSeparator" w:id="0">
    <w:p w14:paraId="08E7643F" w14:textId="77777777" w:rsidR="00B755A0" w:rsidRDefault="00B755A0" w:rsidP="00117666">
      <w:r>
        <w:continuationSeparator/>
      </w:r>
    </w:p>
  </w:footnote>
  <w:footnote w:type="continuationNotice" w:id="1">
    <w:p w14:paraId="2B7508A5" w14:textId="77777777" w:rsidR="00B755A0" w:rsidRDefault="00B755A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6C89A83E" w:rsidR="00B40490" w:rsidRDefault="00B40490"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Liang (NIH/NIEHS) [E]">
    <w15:presenceInfo w15:providerId="AD" w15:userId="S::lij32@nih.gov::b3765d4d-4916-4a3b-be51-cb7eb4171c9e"/>
  </w15:person>
  <w15:person w15:author="Wu, Steve (NIH/NIEHS) [E]">
    <w15:presenceInfo w15:providerId="AD" w15:userId="S::wus6@nih.gov::4b6a3165-4cf8-4daa-b149-c38ba7a25f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hideSpellingErrors/>
  <w:hideGrammaticalErrors/>
  <w:proofState w:spelling="clean" w:grammar="clean"/>
  <w:attachedTemplate r:id="rId1"/>
  <w:trackRevisions/>
  <w:defaultTabStop w:val="720"/>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1&lt;/Suspended&gt;&lt;/ENInstantFormat&gt;"/>
    <w:docVar w:name="EN.Layout" w:val="&lt;ENLayout&gt;&lt;Style&gt;Chicago 16th 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lt;record-ids&gt;&lt;item&gt;1&lt;/item&gt;&lt;item&gt;5&lt;/item&gt;&lt;item&gt;6&lt;/item&gt;&lt;item&gt;7&lt;/item&gt;&lt;item&gt;8&lt;/item&gt;&lt;item&gt;9&lt;/item&gt;&lt;item&gt;10&lt;/item&gt;&lt;item&gt;11&lt;/item&gt;&lt;item&gt;12&lt;/item&gt;&lt;/record-ids&gt;&lt;/item&gt;&lt;/Libraries&gt;"/>
  </w:docVars>
  <w:rsids>
    <w:rsidRoot w:val="00681821"/>
    <w:rsid w:val="0000000F"/>
    <w:rsid w:val="0000198C"/>
    <w:rsid w:val="00002238"/>
    <w:rsid w:val="00002F63"/>
    <w:rsid w:val="00004E1B"/>
    <w:rsid w:val="000062B1"/>
    <w:rsid w:val="00007358"/>
    <w:rsid w:val="000136B3"/>
    <w:rsid w:val="00014217"/>
    <w:rsid w:val="00016378"/>
    <w:rsid w:val="00017704"/>
    <w:rsid w:val="000306BA"/>
    <w:rsid w:val="000312BD"/>
    <w:rsid w:val="00032336"/>
    <w:rsid w:val="00034304"/>
    <w:rsid w:val="00035434"/>
    <w:rsid w:val="00035D63"/>
    <w:rsid w:val="00040D8E"/>
    <w:rsid w:val="000430CF"/>
    <w:rsid w:val="00043E1D"/>
    <w:rsid w:val="00043E39"/>
    <w:rsid w:val="00044987"/>
    <w:rsid w:val="00045678"/>
    <w:rsid w:val="000458E4"/>
    <w:rsid w:val="000500F2"/>
    <w:rsid w:val="00052363"/>
    <w:rsid w:val="00054339"/>
    <w:rsid w:val="0005533C"/>
    <w:rsid w:val="00057CBD"/>
    <w:rsid w:val="00060B20"/>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3A0A"/>
    <w:rsid w:val="00094469"/>
    <w:rsid w:val="00094B75"/>
    <w:rsid w:val="0009602A"/>
    <w:rsid w:val="000961E1"/>
    <w:rsid w:val="00096290"/>
    <w:rsid w:val="000A45E1"/>
    <w:rsid w:val="000A4FE5"/>
    <w:rsid w:val="000A5B65"/>
    <w:rsid w:val="000A75F2"/>
    <w:rsid w:val="000B34BD"/>
    <w:rsid w:val="000B3E0F"/>
    <w:rsid w:val="000B6D58"/>
    <w:rsid w:val="000B7665"/>
    <w:rsid w:val="000B7E94"/>
    <w:rsid w:val="000C28D0"/>
    <w:rsid w:val="000C371B"/>
    <w:rsid w:val="000C6E7B"/>
    <w:rsid w:val="000C7E2A"/>
    <w:rsid w:val="000D28B0"/>
    <w:rsid w:val="000D5C09"/>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43FF8"/>
    <w:rsid w:val="00147395"/>
    <w:rsid w:val="0014798B"/>
    <w:rsid w:val="00150DC7"/>
    <w:rsid w:val="001545ED"/>
    <w:rsid w:val="001552C9"/>
    <w:rsid w:val="0015588F"/>
    <w:rsid w:val="00155B8E"/>
    <w:rsid w:val="00156AB3"/>
    <w:rsid w:val="00163AD5"/>
    <w:rsid w:val="00164ADC"/>
    <w:rsid w:val="00165DD3"/>
    <w:rsid w:val="0017132C"/>
    <w:rsid w:val="001724A9"/>
    <w:rsid w:val="00174734"/>
    <w:rsid w:val="00176D6D"/>
    <w:rsid w:val="00177D84"/>
    <w:rsid w:val="001804F8"/>
    <w:rsid w:val="001839DD"/>
    <w:rsid w:val="00187B22"/>
    <w:rsid w:val="00187B41"/>
    <w:rsid w:val="00192B1D"/>
    <w:rsid w:val="00194F0E"/>
    <w:rsid w:val="001964EF"/>
    <w:rsid w:val="00197909"/>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4C07"/>
    <w:rsid w:val="002006D8"/>
    <w:rsid w:val="00201799"/>
    <w:rsid w:val="00201806"/>
    <w:rsid w:val="0020464C"/>
    <w:rsid w:val="002056B1"/>
    <w:rsid w:val="0020590D"/>
    <w:rsid w:val="002100E5"/>
    <w:rsid w:val="00213C00"/>
    <w:rsid w:val="00215782"/>
    <w:rsid w:val="00217BC3"/>
    <w:rsid w:val="00220AEA"/>
    <w:rsid w:val="00224AF8"/>
    <w:rsid w:val="002265FF"/>
    <w:rsid w:val="00226954"/>
    <w:rsid w:val="00227885"/>
    <w:rsid w:val="002308D5"/>
    <w:rsid w:val="00231FB1"/>
    <w:rsid w:val="002332AE"/>
    <w:rsid w:val="00233880"/>
    <w:rsid w:val="00235FB8"/>
    <w:rsid w:val="00236C4E"/>
    <w:rsid w:val="002415C7"/>
    <w:rsid w:val="002418E5"/>
    <w:rsid w:val="00256EF9"/>
    <w:rsid w:val="00261790"/>
    <w:rsid w:val="002620FD"/>
    <w:rsid w:val="002629A3"/>
    <w:rsid w:val="00265660"/>
    <w:rsid w:val="00265738"/>
    <w:rsid w:val="002665C2"/>
    <w:rsid w:val="00266D69"/>
    <w:rsid w:val="00267D18"/>
    <w:rsid w:val="00267E0F"/>
    <w:rsid w:val="00275711"/>
    <w:rsid w:val="00275941"/>
    <w:rsid w:val="00277DC9"/>
    <w:rsid w:val="002868E2"/>
    <w:rsid w:val="002869C3"/>
    <w:rsid w:val="002936E4"/>
    <w:rsid w:val="0029428D"/>
    <w:rsid w:val="00296B88"/>
    <w:rsid w:val="002A1887"/>
    <w:rsid w:val="002A4508"/>
    <w:rsid w:val="002C0B37"/>
    <w:rsid w:val="002C2AEA"/>
    <w:rsid w:val="002C41DD"/>
    <w:rsid w:val="002C664C"/>
    <w:rsid w:val="002C7452"/>
    <w:rsid w:val="002C74CA"/>
    <w:rsid w:val="002D5CB4"/>
    <w:rsid w:val="002D7B08"/>
    <w:rsid w:val="002E5A0A"/>
    <w:rsid w:val="002F0126"/>
    <w:rsid w:val="002F2994"/>
    <w:rsid w:val="002F3A17"/>
    <w:rsid w:val="002F4647"/>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4588"/>
    <w:rsid w:val="00334F0F"/>
    <w:rsid w:val="00344BC5"/>
    <w:rsid w:val="00346F3F"/>
    <w:rsid w:val="00351474"/>
    <w:rsid w:val="003530C8"/>
    <w:rsid w:val="003544FB"/>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1516"/>
    <w:rsid w:val="00401590"/>
    <w:rsid w:val="00405202"/>
    <w:rsid w:val="00406D4D"/>
    <w:rsid w:val="0041051E"/>
    <w:rsid w:val="00410F17"/>
    <w:rsid w:val="00422C94"/>
    <w:rsid w:val="00425E7C"/>
    <w:rsid w:val="00442E72"/>
    <w:rsid w:val="00444223"/>
    <w:rsid w:val="00450191"/>
    <w:rsid w:val="00453FAB"/>
    <w:rsid w:val="00454933"/>
    <w:rsid w:val="00463E3D"/>
    <w:rsid w:val="004645AE"/>
    <w:rsid w:val="00464C8E"/>
    <w:rsid w:val="00467355"/>
    <w:rsid w:val="00472115"/>
    <w:rsid w:val="004758B2"/>
    <w:rsid w:val="00476F3C"/>
    <w:rsid w:val="004800CA"/>
    <w:rsid w:val="00480444"/>
    <w:rsid w:val="00480D12"/>
    <w:rsid w:val="00481F5D"/>
    <w:rsid w:val="0048335C"/>
    <w:rsid w:val="004913D7"/>
    <w:rsid w:val="00491665"/>
    <w:rsid w:val="00492C40"/>
    <w:rsid w:val="00493D1D"/>
    <w:rsid w:val="00494097"/>
    <w:rsid w:val="00494242"/>
    <w:rsid w:val="00497549"/>
    <w:rsid w:val="004A1EE2"/>
    <w:rsid w:val="004A2AE4"/>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8F9"/>
    <w:rsid w:val="005031C2"/>
    <w:rsid w:val="005054CE"/>
    <w:rsid w:val="00505A75"/>
    <w:rsid w:val="00507F15"/>
    <w:rsid w:val="005119D1"/>
    <w:rsid w:val="005159FD"/>
    <w:rsid w:val="00516087"/>
    <w:rsid w:val="00523B68"/>
    <w:rsid w:val="005250F2"/>
    <w:rsid w:val="00527530"/>
    <w:rsid w:val="00531D7C"/>
    <w:rsid w:val="00533F8D"/>
    <w:rsid w:val="00542993"/>
    <w:rsid w:val="00543A0C"/>
    <w:rsid w:val="005474B4"/>
    <w:rsid w:val="00551631"/>
    <w:rsid w:val="00552159"/>
    <w:rsid w:val="00554D51"/>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70EA"/>
    <w:rsid w:val="005A7606"/>
    <w:rsid w:val="005B34E0"/>
    <w:rsid w:val="005B648F"/>
    <w:rsid w:val="005C0CBB"/>
    <w:rsid w:val="005C0CF5"/>
    <w:rsid w:val="005C3963"/>
    <w:rsid w:val="005C64FC"/>
    <w:rsid w:val="005D1840"/>
    <w:rsid w:val="005D3278"/>
    <w:rsid w:val="005D35E4"/>
    <w:rsid w:val="005D5ABB"/>
    <w:rsid w:val="005D5AC2"/>
    <w:rsid w:val="005D5CAF"/>
    <w:rsid w:val="005D7910"/>
    <w:rsid w:val="005E3002"/>
    <w:rsid w:val="005E49E7"/>
    <w:rsid w:val="005E706B"/>
    <w:rsid w:val="005F3240"/>
    <w:rsid w:val="005F4AC4"/>
    <w:rsid w:val="00601B9F"/>
    <w:rsid w:val="00610045"/>
    <w:rsid w:val="006129AC"/>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276"/>
    <w:rsid w:val="006538A1"/>
    <w:rsid w:val="00653D60"/>
    <w:rsid w:val="006543A3"/>
    <w:rsid w:val="00655104"/>
    <w:rsid w:val="006574F3"/>
    <w:rsid w:val="00660D05"/>
    <w:rsid w:val="00667323"/>
    <w:rsid w:val="00671D9A"/>
    <w:rsid w:val="006728BF"/>
    <w:rsid w:val="00673773"/>
    <w:rsid w:val="00673952"/>
    <w:rsid w:val="00676A7B"/>
    <w:rsid w:val="00681821"/>
    <w:rsid w:val="006839F1"/>
    <w:rsid w:val="00686C9D"/>
    <w:rsid w:val="00687832"/>
    <w:rsid w:val="00695C7D"/>
    <w:rsid w:val="00697B78"/>
    <w:rsid w:val="006A1BBB"/>
    <w:rsid w:val="006A3CED"/>
    <w:rsid w:val="006A46D9"/>
    <w:rsid w:val="006A4E25"/>
    <w:rsid w:val="006A539F"/>
    <w:rsid w:val="006B2D3F"/>
    <w:rsid w:val="006B2D5B"/>
    <w:rsid w:val="006B7899"/>
    <w:rsid w:val="006B7D14"/>
    <w:rsid w:val="006D2395"/>
    <w:rsid w:val="006D325F"/>
    <w:rsid w:val="006D5B93"/>
    <w:rsid w:val="006D60EC"/>
    <w:rsid w:val="006D71BD"/>
    <w:rsid w:val="006D7C6D"/>
    <w:rsid w:val="006E1327"/>
    <w:rsid w:val="006E5DDD"/>
    <w:rsid w:val="006E6132"/>
    <w:rsid w:val="007001CC"/>
    <w:rsid w:val="00705368"/>
    <w:rsid w:val="00712CA5"/>
    <w:rsid w:val="00713A03"/>
    <w:rsid w:val="00714155"/>
    <w:rsid w:val="00715C9D"/>
    <w:rsid w:val="00721D81"/>
    <w:rsid w:val="00725A7D"/>
    <w:rsid w:val="00726090"/>
    <w:rsid w:val="00727F16"/>
    <w:rsid w:val="0073085C"/>
    <w:rsid w:val="00730DD0"/>
    <w:rsid w:val="0073100B"/>
    <w:rsid w:val="00731E2B"/>
    <w:rsid w:val="00733784"/>
    <w:rsid w:val="007423DA"/>
    <w:rsid w:val="00742A45"/>
    <w:rsid w:val="00744A35"/>
    <w:rsid w:val="00746505"/>
    <w:rsid w:val="00747B76"/>
    <w:rsid w:val="00751999"/>
    <w:rsid w:val="00754A42"/>
    <w:rsid w:val="00765D01"/>
    <w:rsid w:val="00770D30"/>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322"/>
    <w:rsid w:val="007B066F"/>
    <w:rsid w:val="007B2409"/>
    <w:rsid w:val="007B2DC2"/>
    <w:rsid w:val="007B73D7"/>
    <w:rsid w:val="007C0E3F"/>
    <w:rsid w:val="007C0F41"/>
    <w:rsid w:val="007C14C7"/>
    <w:rsid w:val="007C206C"/>
    <w:rsid w:val="007C25C9"/>
    <w:rsid w:val="007C4BD2"/>
    <w:rsid w:val="007C5729"/>
    <w:rsid w:val="007D1633"/>
    <w:rsid w:val="007D4CDB"/>
    <w:rsid w:val="007D4D79"/>
    <w:rsid w:val="007D6CF5"/>
    <w:rsid w:val="007E0A8D"/>
    <w:rsid w:val="007F08B3"/>
    <w:rsid w:val="007F2E1D"/>
    <w:rsid w:val="007F3690"/>
    <w:rsid w:val="007F3957"/>
    <w:rsid w:val="00802544"/>
    <w:rsid w:val="008111E4"/>
    <w:rsid w:val="00812251"/>
    <w:rsid w:val="0081301C"/>
    <w:rsid w:val="008159AC"/>
    <w:rsid w:val="00815FA3"/>
    <w:rsid w:val="00817DD6"/>
    <w:rsid w:val="00824EFC"/>
    <w:rsid w:val="00825F35"/>
    <w:rsid w:val="00826E9F"/>
    <w:rsid w:val="008273D1"/>
    <w:rsid w:val="00827845"/>
    <w:rsid w:val="00835EE5"/>
    <w:rsid w:val="00837B33"/>
    <w:rsid w:val="00840CF5"/>
    <w:rsid w:val="00843813"/>
    <w:rsid w:val="008446B3"/>
    <w:rsid w:val="00845110"/>
    <w:rsid w:val="0085094F"/>
    <w:rsid w:val="00853E7B"/>
    <w:rsid w:val="008603E5"/>
    <w:rsid w:val="008612CA"/>
    <w:rsid w:val="00862680"/>
    <w:rsid w:val="008629A9"/>
    <w:rsid w:val="00862CC6"/>
    <w:rsid w:val="00867710"/>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7F9C"/>
    <w:rsid w:val="008C364D"/>
    <w:rsid w:val="008C3B9F"/>
    <w:rsid w:val="008D2079"/>
    <w:rsid w:val="008D5CAB"/>
    <w:rsid w:val="008D6C8D"/>
    <w:rsid w:val="008D7BFA"/>
    <w:rsid w:val="008E2895"/>
    <w:rsid w:val="008E2B54"/>
    <w:rsid w:val="008E40DF"/>
    <w:rsid w:val="008E4404"/>
    <w:rsid w:val="008E4B77"/>
    <w:rsid w:val="008E556B"/>
    <w:rsid w:val="008E58C7"/>
    <w:rsid w:val="008E687C"/>
    <w:rsid w:val="008E6980"/>
    <w:rsid w:val="008E794E"/>
    <w:rsid w:val="008F5021"/>
    <w:rsid w:val="00903B4E"/>
    <w:rsid w:val="0091552B"/>
    <w:rsid w:val="0091725F"/>
    <w:rsid w:val="00925F33"/>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32AE6"/>
    <w:rsid w:val="00A3457B"/>
    <w:rsid w:val="00A373B7"/>
    <w:rsid w:val="00A374E4"/>
    <w:rsid w:val="00A41DB1"/>
    <w:rsid w:val="00A4462F"/>
    <w:rsid w:val="00A470A8"/>
    <w:rsid w:val="00A47B1A"/>
    <w:rsid w:val="00A50596"/>
    <w:rsid w:val="00A50D9D"/>
    <w:rsid w:val="00A51EBB"/>
    <w:rsid w:val="00A52C6E"/>
    <w:rsid w:val="00A53000"/>
    <w:rsid w:val="00A545C6"/>
    <w:rsid w:val="00A57D26"/>
    <w:rsid w:val="00A6492A"/>
    <w:rsid w:val="00A652D0"/>
    <w:rsid w:val="00A65F72"/>
    <w:rsid w:val="00A66A52"/>
    <w:rsid w:val="00A70110"/>
    <w:rsid w:val="00A704FB"/>
    <w:rsid w:val="00A71D8C"/>
    <w:rsid w:val="00A72384"/>
    <w:rsid w:val="00A754E7"/>
    <w:rsid w:val="00A75F87"/>
    <w:rsid w:val="00A86083"/>
    <w:rsid w:val="00A929A0"/>
    <w:rsid w:val="00A95D8B"/>
    <w:rsid w:val="00AA2510"/>
    <w:rsid w:val="00AA2FC9"/>
    <w:rsid w:val="00AA3A60"/>
    <w:rsid w:val="00AA40C7"/>
    <w:rsid w:val="00AA6E92"/>
    <w:rsid w:val="00AA7FA2"/>
    <w:rsid w:val="00AB0455"/>
    <w:rsid w:val="00AB77B9"/>
    <w:rsid w:val="00AB791E"/>
    <w:rsid w:val="00AC00DF"/>
    <w:rsid w:val="00AC0270"/>
    <w:rsid w:val="00AC3670"/>
    <w:rsid w:val="00AC3BFE"/>
    <w:rsid w:val="00AC3EA3"/>
    <w:rsid w:val="00AC49BE"/>
    <w:rsid w:val="00AC542B"/>
    <w:rsid w:val="00AC6680"/>
    <w:rsid w:val="00AC6DDC"/>
    <w:rsid w:val="00AC7706"/>
    <w:rsid w:val="00AC792D"/>
    <w:rsid w:val="00AD1632"/>
    <w:rsid w:val="00AD3C19"/>
    <w:rsid w:val="00AD7E5C"/>
    <w:rsid w:val="00AE1361"/>
    <w:rsid w:val="00AE1727"/>
    <w:rsid w:val="00AE22F9"/>
    <w:rsid w:val="00AE6AD9"/>
    <w:rsid w:val="00AF0A69"/>
    <w:rsid w:val="00AF1FDC"/>
    <w:rsid w:val="00AF2308"/>
    <w:rsid w:val="00AF6322"/>
    <w:rsid w:val="00AF7126"/>
    <w:rsid w:val="00B04568"/>
    <w:rsid w:val="00B05B9D"/>
    <w:rsid w:val="00B05FBC"/>
    <w:rsid w:val="00B133BC"/>
    <w:rsid w:val="00B14795"/>
    <w:rsid w:val="00B2124C"/>
    <w:rsid w:val="00B32A01"/>
    <w:rsid w:val="00B338B9"/>
    <w:rsid w:val="00B3431B"/>
    <w:rsid w:val="00B34A8D"/>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5A0"/>
    <w:rsid w:val="00B75D90"/>
    <w:rsid w:val="00B802A6"/>
    <w:rsid w:val="00B81ABB"/>
    <w:rsid w:val="00B81BCA"/>
    <w:rsid w:val="00B825C9"/>
    <w:rsid w:val="00B826F7"/>
    <w:rsid w:val="00B84920"/>
    <w:rsid w:val="00B8556A"/>
    <w:rsid w:val="00B859E2"/>
    <w:rsid w:val="00B87F76"/>
    <w:rsid w:val="00B90808"/>
    <w:rsid w:val="00BA07B9"/>
    <w:rsid w:val="00BA0982"/>
    <w:rsid w:val="00BA1C70"/>
    <w:rsid w:val="00BA2B6A"/>
    <w:rsid w:val="00BC4263"/>
    <w:rsid w:val="00BC6045"/>
    <w:rsid w:val="00BC7BF4"/>
    <w:rsid w:val="00BD5A4F"/>
    <w:rsid w:val="00BD5AA5"/>
    <w:rsid w:val="00BD6110"/>
    <w:rsid w:val="00BE0245"/>
    <w:rsid w:val="00BE24AF"/>
    <w:rsid w:val="00BF0D51"/>
    <w:rsid w:val="00BF2242"/>
    <w:rsid w:val="00BF7F8C"/>
    <w:rsid w:val="00C012A3"/>
    <w:rsid w:val="00C029A4"/>
    <w:rsid w:val="00C160C5"/>
    <w:rsid w:val="00C16F19"/>
    <w:rsid w:val="00C21B91"/>
    <w:rsid w:val="00C2202C"/>
    <w:rsid w:val="00C23180"/>
    <w:rsid w:val="00C27F78"/>
    <w:rsid w:val="00C32BF2"/>
    <w:rsid w:val="00C35A45"/>
    <w:rsid w:val="00C368CC"/>
    <w:rsid w:val="00C43280"/>
    <w:rsid w:val="00C47930"/>
    <w:rsid w:val="00C51384"/>
    <w:rsid w:val="00C52A7B"/>
    <w:rsid w:val="00C5792B"/>
    <w:rsid w:val="00C61AF4"/>
    <w:rsid w:val="00C62A08"/>
    <w:rsid w:val="00C6324C"/>
    <w:rsid w:val="00C679AA"/>
    <w:rsid w:val="00C723F8"/>
    <w:rsid w:val="00C724CF"/>
    <w:rsid w:val="00C72923"/>
    <w:rsid w:val="00C72C26"/>
    <w:rsid w:val="00C75972"/>
    <w:rsid w:val="00C76123"/>
    <w:rsid w:val="00C82382"/>
    <w:rsid w:val="00C82792"/>
    <w:rsid w:val="00C842E5"/>
    <w:rsid w:val="00C84EE8"/>
    <w:rsid w:val="00C87E1F"/>
    <w:rsid w:val="00C90B5C"/>
    <w:rsid w:val="00C91B9F"/>
    <w:rsid w:val="00C92FD7"/>
    <w:rsid w:val="00C9447A"/>
    <w:rsid w:val="00C948FD"/>
    <w:rsid w:val="00C9678E"/>
    <w:rsid w:val="00CA090B"/>
    <w:rsid w:val="00CB43D5"/>
    <w:rsid w:val="00CB57A5"/>
    <w:rsid w:val="00CB6FA3"/>
    <w:rsid w:val="00CB7A52"/>
    <w:rsid w:val="00CC1067"/>
    <w:rsid w:val="00CC3B95"/>
    <w:rsid w:val="00CC4505"/>
    <w:rsid w:val="00CC4935"/>
    <w:rsid w:val="00CC4B0D"/>
    <w:rsid w:val="00CC76F9"/>
    <w:rsid w:val="00CC778A"/>
    <w:rsid w:val="00CD066B"/>
    <w:rsid w:val="00CD1E39"/>
    <w:rsid w:val="00CD42A8"/>
    <w:rsid w:val="00CD46E2"/>
    <w:rsid w:val="00CE14F5"/>
    <w:rsid w:val="00CE3EBC"/>
    <w:rsid w:val="00CE4F1A"/>
    <w:rsid w:val="00CE6A78"/>
    <w:rsid w:val="00CE7BFD"/>
    <w:rsid w:val="00CF1682"/>
    <w:rsid w:val="00CF3C86"/>
    <w:rsid w:val="00CF3E11"/>
    <w:rsid w:val="00D00D0B"/>
    <w:rsid w:val="00D0293A"/>
    <w:rsid w:val="00D04B69"/>
    <w:rsid w:val="00D11121"/>
    <w:rsid w:val="00D20898"/>
    <w:rsid w:val="00D24622"/>
    <w:rsid w:val="00D31D15"/>
    <w:rsid w:val="00D34AE2"/>
    <w:rsid w:val="00D411E7"/>
    <w:rsid w:val="00D537FA"/>
    <w:rsid w:val="00D5547D"/>
    <w:rsid w:val="00D606F1"/>
    <w:rsid w:val="00D71CDE"/>
    <w:rsid w:val="00D71F18"/>
    <w:rsid w:val="00D73443"/>
    <w:rsid w:val="00D736CE"/>
    <w:rsid w:val="00D7791E"/>
    <w:rsid w:val="00D80D99"/>
    <w:rsid w:val="00D8444B"/>
    <w:rsid w:val="00D8473F"/>
    <w:rsid w:val="00D9503C"/>
    <w:rsid w:val="00DA3C7E"/>
    <w:rsid w:val="00DA5174"/>
    <w:rsid w:val="00DB17E2"/>
    <w:rsid w:val="00DC6FB6"/>
    <w:rsid w:val="00DD1CC4"/>
    <w:rsid w:val="00DD2F7E"/>
    <w:rsid w:val="00DD3681"/>
    <w:rsid w:val="00DD3E06"/>
    <w:rsid w:val="00DD73EF"/>
    <w:rsid w:val="00DE15C8"/>
    <w:rsid w:val="00DE23E8"/>
    <w:rsid w:val="00DE2AF4"/>
    <w:rsid w:val="00DE47EA"/>
    <w:rsid w:val="00DE4F53"/>
    <w:rsid w:val="00DE5FF2"/>
    <w:rsid w:val="00E005DC"/>
    <w:rsid w:val="00E0128B"/>
    <w:rsid w:val="00E077CE"/>
    <w:rsid w:val="00E105D0"/>
    <w:rsid w:val="00E10E14"/>
    <w:rsid w:val="00E1452C"/>
    <w:rsid w:val="00E14869"/>
    <w:rsid w:val="00E1781E"/>
    <w:rsid w:val="00E2223F"/>
    <w:rsid w:val="00E2323D"/>
    <w:rsid w:val="00E24924"/>
    <w:rsid w:val="00E30210"/>
    <w:rsid w:val="00E32876"/>
    <w:rsid w:val="00E37701"/>
    <w:rsid w:val="00E37D21"/>
    <w:rsid w:val="00E42ECD"/>
    <w:rsid w:val="00E46E6E"/>
    <w:rsid w:val="00E47BBD"/>
    <w:rsid w:val="00E50044"/>
    <w:rsid w:val="00E504E3"/>
    <w:rsid w:val="00E506A7"/>
    <w:rsid w:val="00E50A3D"/>
    <w:rsid w:val="00E50F76"/>
    <w:rsid w:val="00E5549D"/>
    <w:rsid w:val="00E64E17"/>
    <w:rsid w:val="00E70589"/>
    <w:rsid w:val="00E71DD5"/>
    <w:rsid w:val="00E72D66"/>
    <w:rsid w:val="00E7308E"/>
    <w:rsid w:val="00E7393D"/>
    <w:rsid w:val="00E74C9E"/>
    <w:rsid w:val="00E76B67"/>
    <w:rsid w:val="00E8074D"/>
    <w:rsid w:val="00E80E73"/>
    <w:rsid w:val="00E81149"/>
    <w:rsid w:val="00E84C4A"/>
    <w:rsid w:val="00E94000"/>
    <w:rsid w:val="00E945CB"/>
    <w:rsid w:val="00EA3D3C"/>
    <w:rsid w:val="00EA404C"/>
    <w:rsid w:val="00EA796E"/>
    <w:rsid w:val="00EB2AE7"/>
    <w:rsid w:val="00EB5059"/>
    <w:rsid w:val="00EB71F5"/>
    <w:rsid w:val="00EB7945"/>
    <w:rsid w:val="00EC4092"/>
    <w:rsid w:val="00EC7CC3"/>
    <w:rsid w:val="00ED001B"/>
    <w:rsid w:val="00ED0055"/>
    <w:rsid w:val="00ED0575"/>
    <w:rsid w:val="00ED162D"/>
    <w:rsid w:val="00ED2266"/>
    <w:rsid w:val="00ED43EC"/>
    <w:rsid w:val="00EE08BA"/>
    <w:rsid w:val="00EE112A"/>
    <w:rsid w:val="00EE2A86"/>
    <w:rsid w:val="00EE5BFC"/>
    <w:rsid w:val="00EE6445"/>
    <w:rsid w:val="00EF108E"/>
    <w:rsid w:val="00EF2404"/>
    <w:rsid w:val="00EF66F9"/>
    <w:rsid w:val="00EF709E"/>
    <w:rsid w:val="00F00D75"/>
    <w:rsid w:val="00F03004"/>
    <w:rsid w:val="00F04824"/>
    <w:rsid w:val="00F0574E"/>
    <w:rsid w:val="00F05A6F"/>
    <w:rsid w:val="00F07A5C"/>
    <w:rsid w:val="00F07C77"/>
    <w:rsid w:val="00F17BEB"/>
    <w:rsid w:val="00F2038E"/>
    <w:rsid w:val="00F214F6"/>
    <w:rsid w:val="00F250EF"/>
    <w:rsid w:val="00F25A1A"/>
    <w:rsid w:val="00F34996"/>
    <w:rsid w:val="00F4230F"/>
    <w:rsid w:val="00F4509C"/>
    <w:rsid w:val="00F45B17"/>
    <w:rsid w:val="00F46494"/>
    <w:rsid w:val="00F52C5B"/>
    <w:rsid w:val="00F543C7"/>
    <w:rsid w:val="00F558AB"/>
    <w:rsid w:val="00F562D2"/>
    <w:rsid w:val="00F57BD0"/>
    <w:rsid w:val="00F61D89"/>
    <w:rsid w:val="00F656C7"/>
    <w:rsid w:val="00F70BA9"/>
    <w:rsid w:val="00F71DC4"/>
    <w:rsid w:val="00F72AEC"/>
    <w:rsid w:val="00F7433A"/>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3274"/>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C:\Users\joshua.stocco\Documents\Templates\Frontiers_Word_Templates\Frontiers_template.dotx</Template>
  <TotalTime>5</TotalTime>
  <Pages>15</Pages>
  <Words>4675</Words>
  <Characters>26649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31262</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4</cp:revision>
  <cp:lastPrinted>2013-10-03T12:51:00Z</cp:lastPrinted>
  <dcterms:created xsi:type="dcterms:W3CDTF">2021-09-30T02:03:00Z</dcterms:created>
  <dcterms:modified xsi:type="dcterms:W3CDTF">2021-09-30T02:10:00Z</dcterms:modified>
</cp:coreProperties>
</file>